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77777777" w:rsidR="003410C8" w:rsidRPr="004750F7" w:rsidRDefault="003E6A92" w:rsidP="009B03EB">
      <w:pPr>
        <w:pStyle w:val="ARTICLETITLE"/>
        <w:spacing w:after="120"/>
        <w:rPr>
          <w:color w:val="000000"/>
          <w:lang w:val="ca-ES"/>
        </w:rPr>
      </w:pPr>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E30AF9">
          <w:headerReference w:type="even" r:id="rId8"/>
          <w:headerReference w:type="default" r:id="rId9"/>
          <w:pgSz w:w="11340" w:h="15480" w:code="1"/>
          <w:pgMar w:top="1196" w:right="607" w:bottom="357" w:left="720" w:header="607" w:footer="74" w:gutter="0"/>
          <w:paperSrc w:first="261" w:other="261"/>
          <w:cols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0E1073">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rsidP="000E1073">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0E1073">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541C5F22" w14:textId="1EF249B2" w:rsidR="000E1073" w:rsidRDefault="000E1073" w:rsidP="000E1073">
      <w:pPr>
        <w:pStyle w:val="PARAGRAPH"/>
        <w:ind w:firstLine="0"/>
        <w:rPr>
          <w:lang w:val="ca-ES"/>
        </w:rPr>
      </w:pPr>
      <w:r>
        <w:rPr>
          <w:lang w:val="ca-ES"/>
        </w:rPr>
        <w:t>his project’s goal is to develop a fully functional application that allows us to easily manage our expenses within a friend group. In order to develop the project, we’ve chosen to implement a Microservice architecture (MSA) with Spring Webflux on the backend and Ionic 4</w:t>
      </w:r>
      <w:r w:rsidR="0073341A">
        <w:rPr>
          <w:lang w:val="ca-ES"/>
        </w:rPr>
        <w:t xml:space="preserve"> </w:t>
      </w:r>
      <w:r w:rsidR="00A6613F" w:rsidRPr="0073341A">
        <w:rPr>
          <w:b/>
          <w:lang w:val="ca-ES"/>
        </w:rPr>
        <w:t>[1]</w:t>
      </w:r>
      <w:r w:rsidR="00A6613F">
        <w:rPr>
          <w:lang w:val="ca-ES"/>
        </w:rPr>
        <w:t xml:space="preserve"> </w:t>
      </w:r>
      <w:r>
        <w:rPr>
          <w:lang w:val="ca-ES"/>
        </w:rPr>
        <w:t xml:space="preserve"> to create the hybrid mobile application on the frontend.</w:t>
      </w:r>
    </w:p>
    <w:p w14:paraId="08199B46" w14:textId="596693E9" w:rsidR="000E1073" w:rsidRDefault="000E1073" w:rsidP="000E1073">
      <w:pPr>
        <w:pStyle w:val="PARAGRAPH"/>
        <w:ind w:firstLine="0"/>
        <w:rPr>
          <w:lang w:val="ca-ES"/>
        </w:rPr>
      </w:pPr>
    </w:p>
    <w:p w14:paraId="4424D56C" w14:textId="4B478845" w:rsidR="000E1073" w:rsidRDefault="000E1073" w:rsidP="000E1073">
      <w:pPr>
        <w:pStyle w:val="PARAGRAPH"/>
        <w:ind w:firstLine="0"/>
        <w:rPr>
          <w:lang w:val="ca-ES"/>
        </w:rPr>
      </w:pPr>
      <w:r>
        <w:rPr>
          <w:lang w:val="ca-ES"/>
        </w:rPr>
        <w:t>Even though the most visible part of the project is the mobile application because that’s what the user sees, the development’s team focus has always been creating a proper and well designed implementation of a microservice architecture.</w:t>
      </w:r>
    </w:p>
    <w:p w14:paraId="1243AC77" w14:textId="77777777" w:rsidR="000E1073" w:rsidRDefault="000E1073" w:rsidP="000E1073">
      <w:pPr>
        <w:pStyle w:val="PARAGRAPH"/>
        <w:ind w:firstLine="0"/>
        <w:rPr>
          <w:color w:val="000000"/>
          <w:lang w:val="ca-ES"/>
        </w:rPr>
      </w:pPr>
    </w:p>
    <w:p w14:paraId="5C825569" w14:textId="2E3E445F" w:rsidR="0049256E" w:rsidRDefault="000E1073" w:rsidP="0056412D">
      <w:pPr>
        <w:pStyle w:val="PARAGRAPHnoindent"/>
        <w:spacing w:line="240" w:lineRule="auto"/>
        <w:rPr>
          <w:color w:val="000000"/>
          <w:lang w:val="ca-ES"/>
        </w:rPr>
      </w:pPr>
      <w:r>
        <w:rPr>
          <w:color w:val="000000"/>
          <w:lang w:val="ca-ES"/>
        </w:rPr>
        <w:t>T</w:t>
      </w:r>
      <w:r w:rsidR="00097334">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14:paraId="0F137B1C" w14:textId="77777777" w:rsidR="0049256E" w:rsidRDefault="0049256E" w:rsidP="0056412D">
      <w:pPr>
        <w:pStyle w:val="PARAGRAPHnoindent"/>
        <w:spacing w:line="240" w:lineRule="auto"/>
        <w:rPr>
          <w:color w:val="000000"/>
          <w:lang w:val="ca-ES"/>
        </w:rPr>
      </w:pPr>
    </w:p>
    <w:p w14:paraId="79668C1A" w14:textId="77777777"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14:paraId="6E19C4B8" w14:textId="77777777" w:rsidR="0049256E" w:rsidRDefault="0049256E" w:rsidP="0056412D">
      <w:pPr>
        <w:pStyle w:val="PARAGRAPHnoindent"/>
        <w:spacing w:line="240" w:lineRule="auto"/>
        <w:rPr>
          <w:color w:val="000000"/>
          <w:lang w:val="ca-ES"/>
        </w:rPr>
      </w:pPr>
    </w:p>
    <w:p w14:paraId="6D9CA9AC" w14:textId="493C0C33"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14:paraId="1FACD87F" w14:textId="44FA3D0E" w:rsidR="000E1073" w:rsidRDefault="000E1073" w:rsidP="000E1073">
      <w:pPr>
        <w:pStyle w:val="PARAGRAPH"/>
        <w:rPr>
          <w:lang w:val="ca-ES"/>
        </w:rPr>
      </w:pPr>
    </w:p>
    <w:p w14:paraId="4F050F69" w14:textId="102D1A5F" w:rsidR="000E1073" w:rsidRDefault="000E1073" w:rsidP="000E1073">
      <w:pPr>
        <w:pStyle w:val="PARAGRAPH"/>
        <w:rPr>
          <w:lang w:val="ca-ES"/>
        </w:rPr>
      </w:pPr>
    </w:p>
    <w:p w14:paraId="2D595F37" w14:textId="58A69D5E" w:rsidR="000E1073" w:rsidRDefault="000E1073" w:rsidP="000E1073">
      <w:pPr>
        <w:pStyle w:val="PARAGRAPH"/>
        <w:rPr>
          <w:lang w:val="ca-ES"/>
        </w:rPr>
      </w:pPr>
    </w:p>
    <w:p w14:paraId="2E261BCE" w14:textId="77777777" w:rsidR="0049256E" w:rsidRDefault="0049256E" w:rsidP="0049256E">
      <w:pPr>
        <w:pStyle w:val="PARAGRAPH"/>
        <w:ind w:firstLine="0"/>
        <w:rPr>
          <w:lang w:val="ca-ES"/>
        </w:rPr>
      </w:pPr>
    </w:p>
    <w:p w14:paraId="5128BF99" w14:textId="32F9360A" w:rsidR="000E1073" w:rsidRDefault="0049256E" w:rsidP="0049256E">
      <w:pPr>
        <w:pStyle w:val="PARAGRAPH"/>
        <w:ind w:firstLine="0"/>
        <w:rPr>
          <w:lang w:val="ca-ES"/>
        </w:rPr>
      </w:pPr>
      <w:r>
        <w:rPr>
          <w:lang w:val="ca-ES"/>
        </w:rPr>
        <w:t xml:space="preserve">As we talked before, some of the benefits of the microservice architecture are incresing speed and scalability but there’s more. </w:t>
      </w:r>
    </w:p>
    <w:p w14:paraId="100188E4" w14:textId="77777777" w:rsidR="000E1073" w:rsidRDefault="000E1073" w:rsidP="0049256E">
      <w:pPr>
        <w:pStyle w:val="PARAGRAPH"/>
        <w:ind w:firstLine="0"/>
        <w:rPr>
          <w:lang w:val="ca-ES"/>
        </w:rPr>
      </w:pPr>
    </w:p>
    <w:p w14:paraId="14F66B2F" w14:textId="25ED5C56" w:rsidR="000E1073" w:rsidRDefault="0049256E" w:rsidP="0049256E">
      <w:pPr>
        <w:pStyle w:val="PARAGRAPH"/>
        <w:ind w:firstLine="0"/>
        <w:rPr>
          <w:lang w:val="ca-ES"/>
        </w:rPr>
      </w:pPr>
      <w:r>
        <w:rPr>
          <w:lang w:val="ca-ES"/>
        </w:rPr>
        <w:t>Because each service is a small, modular and independent service is really easy to implement them by small teams</w:t>
      </w:r>
      <w:r w:rsidR="003E149B">
        <w:rPr>
          <w:lang w:val="ca-ES"/>
        </w:rPr>
        <w:t xml:space="preserve"> separating them by service boundaries which makes it </w:t>
      </w:r>
    </w:p>
    <w:p w14:paraId="07056C1B" w14:textId="20EBE67F" w:rsidR="0049256E" w:rsidRDefault="003E149B" w:rsidP="0049256E">
      <w:pPr>
        <w:pStyle w:val="PARAGRAPH"/>
        <w:ind w:firstLine="0"/>
        <w:rPr>
          <w:lang w:val="ca-ES"/>
        </w:rPr>
      </w:pPr>
      <w:r>
        <w:rPr>
          <w:lang w:val="ca-ES"/>
        </w:rPr>
        <w:t>easier to scale up the development effort if need be.</w:t>
      </w:r>
    </w:p>
    <w:p w14:paraId="7610F91C" w14:textId="77777777" w:rsidR="003E149B" w:rsidRDefault="003E149B" w:rsidP="0049256E">
      <w:pPr>
        <w:pStyle w:val="PARAGRAPH"/>
        <w:ind w:firstLine="0"/>
        <w:rPr>
          <w:lang w:val="ca-ES"/>
        </w:rPr>
      </w:pPr>
    </w:p>
    <w:p w14:paraId="3D0C3EE4" w14:textId="6BCB6CDC" w:rsidR="00781BF0"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14:paraId="30E20C09" w14:textId="77777777" w:rsidR="00781BF0" w:rsidRDefault="00781BF0" w:rsidP="0049256E">
      <w:pPr>
        <w:pStyle w:val="PARAGRAPH"/>
        <w:ind w:firstLine="0"/>
        <w:rPr>
          <w:lang w:val="ca-ES"/>
        </w:rPr>
      </w:pPr>
    </w:p>
    <w:p w14:paraId="6CF9D87C" w14:textId="19D58F2A"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14:paraId="6405BD45" w14:textId="77777777" w:rsidR="00881538" w:rsidRDefault="00881538" w:rsidP="0049256E">
      <w:pPr>
        <w:pStyle w:val="PARAGRAPH"/>
        <w:ind w:firstLine="0"/>
        <w:rPr>
          <w:lang w:val="ca-ES"/>
        </w:rPr>
      </w:pPr>
    </w:p>
    <w:p w14:paraId="4B3AF122" w14:textId="77777777"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14:paraId="2F4182DD" w14:textId="77777777" w:rsidR="00D13F9B" w:rsidRDefault="00D13F9B" w:rsidP="0049256E">
      <w:pPr>
        <w:pStyle w:val="PARAGRAPH"/>
        <w:ind w:firstLine="0"/>
        <w:rPr>
          <w:lang w:val="ca-ES"/>
        </w:rPr>
      </w:pPr>
    </w:p>
    <w:p w14:paraId="7F462622" w14:textId="77777777" w:rsidR="00D13F9B" w:rsidRDefault="00D13F9B" w:rsidP="00A20838">
      <w:pPr>
        <w:pStyle w:val="PARAGRAPH"/>
        <w:numPr>
          <w:ilvl w:val="0"/>
          <w:numId w:val="3"/>
        </w:numPr>
        <w:rPr>
          <w:lang w:val="ca-ES"/>
        </w:rPr>
      </w:pPr>
      <w:r>
        <w:rPr>
          <w:lang w:val="ca-ES"/>
        </w:rPr>
        <w:t>Allow each microservice to have it’s own persistance unit (DB).</w:t>
      </w:r>
    </w:p>
    <w:p w14:paraId="4131DBFD" w14:textId="77777777" w:rsidR="00D13F9B" w:rsidRDefault="00D13F9B" w:rsidP="00A20838">
      <w:pPr>
        <w:pStyle w:val="PARAGRAPH"/>
        <w:numPr>
          <w:ilvl w:val="0"/>
          <w:numId w:val="3"/>
        </w:numPr>
        <w:rPr>
          <w:lang w:val="ca-ES"/>
        </w:rPr>
      </w:pPr>
      <w:r>
        <w:rPr>
          <w:lang w:val="ca-ES"/>
        </w:rPr>
        <w:t>Decentralize things, allow the Message Broker to know only what it needs to send</w:t>
      </w:r>
    </w:p>
    <w:p w14:paraId="30D159A5" w14:textId="190862CE" w:rsidR="00D13F9B" w:rsidRDefault="00D13F9B" w:rsidP="00A20838">
      <w:pPr>
        <w:pStyle w:val="PARAGRAPH"/>
        <w:numPr>
          <w:ilvl w:val="0"/>
          <w:numId w:val="3"/>
        </w:numPr>
        <w:rPr>
          <w:lang w:val="ca-ES"/>
        </w:rPr>
      </w:pPr>
      <w:r>
        <w:rPr>
          <w:lang w:val="ca-ES"/>
        </w:rPr>
        <w:t>Failure resilient, isolate the failure in one system so it doesnt spread to the whole application</w:t>
      </w:r>
    </w:p>
    <w:p w14:paraId="6A68D586" w14:textId="77777777" w:rsidR="00D13F9B" w:rsidRPr="00D13F9B" w:rsidRDefault="00D13F9B" w:rsidP="00A20838">
      <w:pPr>
        <w:pStyle w:val="PARAGRAPH"/>
        <w:numPr>
          <w:ilvl w:val="0"/>
          <w:numId w:val="3"/>
        </w:numPr>
        <w:rPr>
          <w:lang w:val="ca-ES"/>
        </w:rPr>
      </w:pPr>
      <w:r>
        <w:rPr>
          <w:lang w:val="ca-ES"/>
        </w:rPr>
        <w:t>Obtain high cohesion and low coupling</w:t>
      </w:r>
    </w:p>
    <w:p w14:paraId="52D45390" w14:textId="77777777" w:rsidR="00D13F9B" w:rsidRDefault="00D13F9B" w:rsidP="00A20838">
      <w:pPr>
        <w:pStyle w:val="PARAGRAPH"/>
        <w:numPr>
          <w:ilvl w:val="0"/>
          <w:numId w:val="3"/>
        </w:numPr>
        <w:rPr>
          <w:lang w:val="ca-ES"/>
        </w:rPr>
      </w:pPr>
      <w:r>
        <w:rPr>
          <w:lang w:val="ca-ES"/>
        </w:rPr>
        <w:t>Start Small</w:t>
      </w:r>
    </w:p>
    <w:p w14:paraId="3F4DBBF8" w14:textId="77777777" w:rsidR="00682368" w:rsidRDefault="00682368" w:rsidP="00A81224">
      <w:pPr>
        <w:pStyle w:val="PARAGRAPHnoindent"/>
        <w:spacing w:line="240" w:lineRule="auto"/>
        <w:rPr>
          <w:color w:val="000000"/>
          <w:lang w:val="ca-ES"/>
        </w:rPr>
      </w:pPr>
    </w:p>
    <w:p w14:paraId="4B2A9C26" w14:textId="2042D763" w:rsidR="00881538" w:rsidRDefault="00D13F9B" w:rsidP="00A81224">
      <w:pPr>
        <w:pStyle w:val="PARAGRAPHnoindent"/>
        <w:spacing w:line="240" w:lineRule="auto"/>
        <w:rPr>
          <w:color w:val="000000"/>
          <w:lang w:val="ca-ES"/>
        </w:rPr>
      </w:pPr>
      <w:r>
        <w:rPr>
          <w:color w:val="000000"/>
          <w:lang w:val="ca-ES"/>
        </w:rPr>
        <w:lastRenderedPageBreak/>
        <w:t>We’ve tried to follow those rules to the best of our current capabilities, we are sure that our work could be improved and that will be our next mission going fordward.</w:t>
      </w:r>
    </w:p>
    <w:p w14:paraId="738A0731" w14:textId="77777777" w:rsidR="00E30AF9" w:rsidRDefault="000E1073" w:rsidP="00E30AF9">
      <w:pPr>
        <w:pStyle w:val="Heading1"/>
        <w:spacing w:line="240" w:lineRule="auto"/>
        <w:ind w:left="0" w:firstLine="0"/>
        <w:rPr>
          <w:color w:val="000000"/>
          <w:lang w:val="ca-ES"/>
        </w:rPr>
      </w:pPr>
      <w:r w:rsidRPr="00A81224">
        <w:rPr>
          <w:color w:val="000000"/>
        </w:rPr>
        <w:t>2</w:t>
      </w:r>
      <w:r w:rsidRPr="00A81224">
        <w:rPr>
          <w:color w:val="000000"/>
        </w:rPr>
        <w:tab/>
      </w:r>
      <w:r>
        <w:rPr>
          <w:color w:val="000000"/>
          <w:lang w:val="ca-ES"/>
        </w:rPr>
        <w:t>State of the art</w:t>
      </w:r>
    </w:p>
    <w:p w14:paraId="0DD20376" w14:textId="19DCC275" w:rsidR="00E30AF9" w:rsidRPr="00E30AF9" w:rsidRDefault="00E30AF9" w:rsidP="00E30AF9">
      <w:pPr>
        <w:pStyle w:val="PARAGRAPH"/>
        <w:ind w:firstLine="0"/>
        <w:rPr>
          <w:lang w:val="ca-ES"/>
        </w:rPr>
      </w:pPr>
      <w:r>
        <w:rPr>
          <w:lang w:val="ca-ES"/>
        </w:rPr>
        <w:t>Developing this mobile-based application is not something completely new. There are some other applications in the market that provide similar functionalities however, we wanted to be able to create a similar solution that could be later be further customized for our own needs.</w:t>
      </w:r>
    </w:p>
    <w:p w14:paraId="0A18D8B4" w14:textId="77777777" w:rsidR="006536FB" w:rsidRDefault="006536FB" w:rsidP="006536FB">
      <w:pPr>
        <w:pStyle w:val="PARAGRAPHnoindent"/>
        <w:rPr>
          <w:lang w:val="ca-ES"/>
        </w:rPr>
      </w:pPr>
    </w:p>
    <w:p w14:paraId="763E2B15" w14:textId="77777777"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4A07BF96" w14:textId="77777777" w:rsidR="00A464B7" w:rsidRDefault="00A464B7" w:rsidP="00A464B7">
      <w:pPr>
        <w:pStyle w:val="PARAGRAPH"/>
        <w:ind w:firstLine="0"/>
        <w:rPr>
          <w:lang w:val="ca-ES"/>
        </w:rPr>
      </w:pPr>
    </w:p>
    <w:p w14:paraId="264DBA2E" w14:textId="6B169057"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0457C7B5" w:rsidR="00910915" w:rsidRDefault="00451CD8" w:rsidP="00A20838">
      <w:pPr>
        <w:pStyle w:val="PARAGRAPH"/>
        <w:numPr>
          <w:ilvl w:val="0"/>
          <w:numId w:val="4"/>
        </w:numPr>
      </w:pPr>
      <w:r>
        <w:rPr>
          <w:b/>
        </w:rPr>
        <w:t xml:space="preserve">Req-1: </w:t>
      </w:r>
      <w:r w:rsidR="00887B20">
        <w:t>The app must have an easy way to show which members own money</w:t>
      </w:r>
    </w:p>
    <w:p w14:paraId="26F2AB3F" w14:textId="75D93324" w:rsidR="00887B20" w:rsidRDefault="00451CD8" w:rsidP="00A20838">
      <w:pPr>
        <w:pStyle w:val="PARAGRAPH"/>
        <w:numPr>
          <w:ilvl w:val="0"/>
          <w:numId w:val="4"/>
        </w:numPr>
      </w:pPr>
      <w:r>
        <w:rPr>
          <w:b/>
        </w:rPr>
        <w:t xml:space="preserve">Req-2: </w:t>
      </w:r>
      <w:r w:rsidR="00887B20">
        <w:t>The app must have a history of the events/expenses of that group</w:t>
      </w:r>
    </w:p>
    <w:p w14:paraId="46A061EF" w14:textId="78361A6A" w:rsidR="00887B20" w:rsidRDefault="00451CD8" w:rsidP="00A20838">
      <w:pPr>
        <w:pStyle w:val="PARAGRAPH"/>
        <w:numPr>
          <w:ilvl w:val="0"/>
          <w:numId w:val="4"/>
        </w:numPr>
      </w:pPr>
      <w:r>
        <w:rPr>
          <w:b/>
        </w:rPr>
        <w:t xml:space="preserve">Req-3: </w:t>
      </w:r>
      <w:r w:rsidR="00887B20">
        <w:t>The app must have a list of all the members of the group</w:t>
      </w:r>
    </w:p>
    <w:p w14:paraId="11D9E3B2" w14:textId="4B05C697" w:rsidR="00887B20" w:rsidRDefault="00451CD8" w:rsidP="00A20838">
      <w:pPr>
        <w:pStyle w:val="PARAGRAPH"/>
        <w:numPr>
          <w:ilvl w:val="0"/>
          <w:numId w:val="4"/>
        </w:numPr>
      </w:pPr>
      <w:r>
        <w:rPr>
          <w:b/>
        </w:rPr>
        <w:t xml:space="preserve">Req-4: </w:t>
      </w:r>
      <w:r w:rsidR="00887B20">
        <w:t>The app must have an easy way to introduce new expenses (not forms)</w:t>
      </w:r>
    </w:p>
    <w:p w14:paraId="6F00DD48" w14:textId="77777777" w:rsidR="00887B20" w:rsidRDefault="00887B20" w:rsidP="00887B20">
      <w:pPr>
        <w:pStyle w:val="PARAGRAPH"/>
        <w:ind w:firstLine="0"/>
      </w:pPr>
    </w:p>
    <w:p w14:paraId="0F360726" w14:textId="22A90623"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495D2968" w14:textId="77777777" w:rsidR="00451CD8" w:rsidRDefault="00451CD8" w:rsidP="00887B20">
      <w:pPr>
        <w:pStyle w:val="PARAGRAPH"/>
        <w:ind w:firstLine="0"/>
      </w:pPr>
    </w:p>
    <w:p w14:paraId="26BCF72D" w14:textId="77777777" w:rsidR="00887B20" w:rsidRDefault="00887B20" w:rsidP="00887B20">
      <w:pPr>
        <w:pStyle w:val="PARAGRAPH"/>
        <w:ind w:firstLine="0"/>
      </w:pPr>
    </w:p>
    <w:p w14:paraId="186B530E" w14:textId="37E23036"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7B606C05" w14:textId="77777777" w:rsidR="000939B0" w:rsidRPr="000939B0" w:rsidRDefault="000939B0" w:rsidP="000939B0">
      <w:pPr>
        <w:pStyle w:val="PARAGRAPHnoindent"/>
        <w:rPr>
          <w:lang w:val="ca-ES"/>
        </w:rPr>
      </w:pPr>
    </w:p>
    <w:p w14:paraId="03DEF845" w14:textId="7E0A3E00" w:rsidR="00682368" w:rsidRPr="00682368" w:rsidRDefault="00682368" w:rsidP="00682368">
      <w:pPr>
        <w:pStyle w:val="PARAGRAPHnoindent"/>
        <w:rPr>
          <w:lang w:val="ca-ES"/>
        </w:rPr>
      </w:pPr>
      <w:r>
        <w:rPr>
          <w:lang w:val="ca-ES"/>
        </w:rPr>
        <w:t xml:space="preserve">From the main requirements explained at the previous section, we can extract some more specific objectives that will be the conductive thread milestones that will be carried out during this project. </w:t>
      </w:r>
    </w:p>
    <w:p w14:paraId="685E0D7C" w14:textId="77777777" w:rsidR="006536FB" w:rsidRPr="00682368" w:rsidRDefault="006536FB" w:rsidP="006536FB">
      <w:pPr>
        <w:pStyle w:val="PARAGRAPHnoindent"/>
      </w:pPr>
    </w:p>
    <w:p w14:paraId="3805371B" w14:textId="50E2AA1B" w:rsidR="0032315F"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B1FE3A5" w14:textId="77777777" w:rsidR="00CF429C" w:rsidRDefault="00CF429C" w:rsidP="00887B20">
      <w:pPr>
        <w:pStyle w:val="PARAGRAPH"/>
        <w:ind w:firstLine="0"/>
        <w:rPr>
          <w:rFonts w:ascii="Palatino Linotype" w:hAnsi="Palatino Linotype"/>
          <w:lang w:val="ca-ES"/>
        </w:rPr>
      </w:pPr>
    </w:p>
    <w:p w14:paraId="3043CE9F" w14:textId="77777777" w:rsidR="00E30AF9"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101E351F" w14:textId="77777777" w:rsidR="00E30AF9" w:rsidRDefault="00E30AF9" w:rsidP="00887B20">
      <w:pPr>
        <w:pStyle w:val="PARAGRAPH"/>
        <w:ind w:firstLine="0"/>
        <w:rPr>
          <w:rFonts w:ascii="Palatino Linotype" w:hAnsi="Palatino Linotype"/>
          <w:lang w:val="ca-ES"/>
        </w:rPr>
      </w:pPr>
    </w:p>
    <w:p w14:paraId="5A0CD6F4" w14:textId="57D0B9D1"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w:t>
      </w:r>
      <w:r w:rsidR="00A6613F" w:rsidRPr="00A6613F">
        <w:rPr>
          <w:rFonts w:ascii="Palatino Linotype" w:hAnsi="Palatino Linotype"/>
          <w:b/>
          <w:lang w:val="ca-ES"/>
        </w:rPr>
        <w:t>[2]</w:t>
      </w:r>
      <w:r w:rsidR="005E7F21">
        <w:rPr>
          <w:rFonts w:ascii="Palatino Linotype" w:hAnsi="Palatino Linotype"/>
          <w:lang w:val="ca-ES"/>
        </w:rPr>
        <w:t>)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2E0B88C0" w14:textId="7A2AA818" w:rsidR="005E7F21" w:rsidRDefault="005E7F21" w:rsidP="00887B20">
      <w:pPr>
        <w:pStyle w:val="PARAGRAPH"/>
        <w:ind w:firstLine="0"/>
      </w:pPr>
      <w:r>
        <w:t>-</w:t>
      </w:r>
      <w:r>
        <w:rPr>
          <w:b/>
        </w:rPr>
        <w:t xml:space="preserve">TFG-OBJ-05 </w:t>
      </w:r>
      <w:r>
        <w:t>– Create an application to track expenses with ease.</w:t>
      </w:r>
    </w:p>
    <w:p w14:paraId="517F8F63" w14:textId="77777777" w:rsidR="00E30AF9" w:rsidRDefault="00E30AF9"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172BC3C9" w14:textId="4B6D3B51" w:rsidR="002C30D3"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38896C0A" w14:textId="77777777" w:rsidR="00E30AF9" w:rsidRDefault="00E30AF9" w:rsidP="005E7F21">
      <w:pPr>
        <w:pStyle w:val="PARAGRAPH"/>
        <w:ind w:firstLine="0"/>
      </w:pPr>
    </w:p>
    <w:p w14:paraId="0502C5AC" w14:textId="46E83938"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w:t>
      </w:r>
      <w:r w:rsidR="0073341A">
        <w:t xml:space="preserve"> </w:t>
      </w:r>
      <w:r w:rsidR="0073341A" w:rsidRPr="0073341A">
        <w:rPr>
          <w:b/>
          <w:lang w:val="ca-ES"/>
        </w:rPr>
        <w:t>[1]</w:t>
      </w:r>
      <w:r>
        <w:t xml:space="preserve"> so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03688F53" w14:textId="69F97E1C" w:rsidR="000378F0"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14:paraId="2367D89B" w14:textId="61ED8361" w:rsidR="00682368" w:rsidRDefault="00682368" w:rsidP="000378F0">
      <w:pPr>
        <w:pStyle w:val="PARAGRAPH"/>
        <w:ind w:firstLine="0"/>
      </w:pPr>
    </w:p>
    <w:p w14:paraId="6FD60E9B" w14:textId="160A5992" w:rsidR="00682368" w:rsidRDefault="00682368" w:rsidP="000378F0">
      <w:pPr>
        <w:pStyle w:val="PARAGRAPH"/>
        <w:ind w:firstLine="0"/>
      </w:pPr>
    </w:p>
    <w:p w14:paraId="261AE0E6" w14:textId="7032AD7F" w:rsidR="00451CD8" w:rsidRDefault="00451CD8" w:rsidP="000378F0">
      <w:pPr>
        <w:pStyle w:val="PARAGRAPH"/>
        <w:ind w:firstLine="0"/>
      </w:pPr>
    </w:p>
    <w:p w14:paraId="6336C816" w14:textId="77777777" w:rsidR="00451CD8" w:rsidRDefault="00451CD8" w:rsidP="000378F0">
      <w:pPr>
        <w:pStyle w:val="PARAGRAPH"/>
        <w:ind w:firstLine="0"/>
      </w:pPr>
    </w:p>
    <w:p w14:paraId="5D4F1B1F" w14:textId="77777777" w:rsidR="00BD342B" w:rsidRDefault="00BD342B" w:rsidP="000378F0">
      <w:pPr>
        <w:pStyle w:val="PARAGRAPH"/>
        <w:ind w:firstLine="0"/>
      </w:pPr>
    </w:p>
    <w:p w14:paraId="6AFC40E9" w14:textId="7866AA00" w:rsidR="006536FB" w:rsidRPr="006536FB" w:rsidRDefault="00BD342B" w:rsidP="006536FB">
      <w:pPr>
        <w:pStyle w:val="PARAGRAPH"/>
        <w:ind w:firstLine="0"/>
      </w:pPr>
      <w:r>
        <w:t xml:space="preserve">However, we didn’t find any existing methodology that </w:t>
      </w:r>
      <w:r>
        <w:lastRenderedPageBreak/>
        <w:t xml:space="preserve">would fit with </w:t>
      </w:r>
      <w:r w:rsidR="001768D3">
        <w:t>developing centered around features while keeping a visual representation of the workflow</w:t>
      </w:r>
      <w:r w:rsidR="007362F0">
        <w:t>,</w:t>
      </w:r>
      <w:r>
        <w:t xml:space="preserve"> but we found a way to merge two already existing methodologies into one that would fit our requirements.</w:t>
      </w:r>
    </w:p>
    <w:p w14:paraId="6A530947" w14:textId="77777777" w:rsidR="007362F0" w:rsidRDefault="007362F0" w:rsidP="007362F0">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BA9751"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r w:rsidR="00F029F3">
        <w:rPr>
          <w:lang w:val="ca-ES"/>
        </w:rPr>
        <w:t xml:space="preserve"> In our case we had a github Kanban board at every module of our project (Front end and Backend) so we could have a visual representation of the work.</w:t>
      </w:r>
    </w:p>
    <w:p w14:paraId="012E95AD" w14:textId="2C3F7005"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r w:rsidR="001A6889">
        <w:rPr>
          <w:lang w:val="ca-ES"/>
        </w:rPr>
        <w:t xml:space="preserve"> In our project we adjusted the WIP by multiplying the number of developers twice (2 x 1) so we could only have 2 tasks in develop stage at the same time.</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1420E82D" w14:textId="539F80EC" w:rsidR="001A6889" w:rsidRDefault="00CE6A2A" w:rsidP="001A6889">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r w:rsidR="00016CC3">
        <w:rPr>
          <w:lang w:val="ca-ES"/>
        </w:rPr>
        <w:t xml:space="preserve"> In our project we had </w:t>
      </w:r>
      <w:r w:rsidR="008A44CE">
        <w:rPr>
          <w:lang w:val="ca-ES"/>
        </w:rPr>
        <w:t>two colleagues from our company who we reported our progress every week and showed them the board so they could give us feedback about the work done.</w:t>
      </w: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DA6C9E7" w14:textId="1594AE59" w:rsidR="007626B7"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77777777" w:rsidR="00CE6A2A" w:rsidRDefault="00FF0CF0" w:rsidP="00A20838">
      <w:pPr>
        <w:pStyle w:val="PARAGRAPH"/>
        <w:numPr>
          <w:ilvl w:val="0"/>
          <w:numId w:val="7"/>
        </w:numPr>
        <w:rPr>
          <w:lang w:val="ca-ES"/>
        </w:rPr>
      </w:pPr>
      <w:r>
        <w:rPr>
          <w:lang w:val="ca-ES"/>
        </w:rPr>
        <w:t>Calculate a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3789A5B"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r w:rsidR="001E3EB0">
        <w:rPr>
          <w:lang w:val="ca-ES"/>
        </w:rPr>
        <w:t xml:space="preserve"> All of this while keeping a clear track of the work flow in our Kanban board.</w:t>
      </w:r>
    </w:p>
    <w:p w14:paraId="4E53C357" w14:textId="154FD788" w:rsidR="005D5DB7" w:rsidRDefault="005D5DB7" w:rsidP="00D42637">
      <w:pPr>
        <w:pStyle w:val="Heading1"/>
        <w:spacing w:line="240" w:lineRule="auto"/>
        <w:rPr>
          <w:color w:val="000000"/>
        </w:rPr>
      </w:pPr>
      <w:r>
        <w:rPr>
          <w:color w:val="000000"/>
        </w:rPr>
        <w:lastRenderedPageBreak/>
        <w:t>5</w:t>
      </w:r>
      <w:r w:rsidRPr="00A81224">
        <w:rPr>
          <w:color w:val="000000"/>
        </w:rPr>
        <w:tab/>
      </w:r>
      <w:r>
        <w:rPr>
          <w:color w:val="000000"/>
        </w:rPr>
        <w:t>planning</w:t>
      </w:r>
    </w:p>
    <w:p w14:paraId="330C48E9" w14:textId="77777777" w:rsidR="00D42637" w:rsidRPr="00D42637" w:rsidRDefault="00D42637" w:rsidP="00D42637">
      <w:pPr>
        <w:pStyle w:val="PARAGRAPHnoindent"/>
      </w:pPr>
    </w:p>
    <w:p w14:paraId="1D3D8CBF" w14:textId="512FF54B" w:rsidR="00E725AD"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76E310BF" w14:textId="4D77C49D" w:rsidR="00E725AD" w:rsidRDefault="00E725AD" w:rsidP="005D5DB7">
      <w:pPr>
        <w:pStyle w:val="PARAGRAPH"/>
        <w:ind w:firstLine="0"/>
      </w:pPr>
      <w:r>
        <w:t>Broadly speaking the Gantt is made of three main blocks which encompasses almost all the activities.</w:t>
      </w: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1A071F82" w:rsid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1E50711B" w14:textId="0F0FD91A" w:rsidR="00974B9D" w:rsidRDefault="00974B9D" w:rsidP="00202809">
      <w:pPr>
        <w:pStyle w:val="PARAGRAPH"/>
        <w:ind w:firstLine="0"/>
        <w:rPr>
          <w:lang w:val="ca-ES"/>
        </w:rPr>
      </w:pPr>
    </w:p>
    <w:p w14:paraId="6E086813" w14:textId="6435C295" w:rsidR="00974B9D" w:rsidRPr="008F794B" w:rsidRDefault="00974B9D" w:rsidP="00202809">
      <w:pPr>
        <w:pStyle w:val="PARAGRAPH"/>
        <w:ind w:firstLine="0"/>
        <w:rPr>
          <w:lang w:val="ca-ES"/>
        </w:rPr>
      </w:pPr>
      <w:r>
        <w:rPr>
          <w:lang w:val="ca-ES"/>
        </w:rPr>
        <w:t>We had a ten to fi</w:t>
      </w:r>
      <w:r w:rsidR="002C1F79">
        <w:rPr>
          <w:lang w:val="ca-ES"/>
        </w:rPr>
        <w:t>veteen</w:t>
      </w:r>
      <w:r>
        <w:rPr>
          <w:lang w:val="ca-ES"/>
        </w:rPr>
        <w:t xml:space="preserve"> minute meeting with about t</w:t>
      </w:r>
      <w:r w:rsidR="002C1F79">
        <w:rPr>
          <w:lang w:val="ca-ES"/>
        </w:rPr>
        <w:t xml:space="preserve">wenty guys that we considered potential targets of our app (people between 20-35) and came up with the mentioned list of requirements that would later become the list of prioritazed features.. </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3BC6420B" w:rsidR="008F794B" w:rsidRDefault="008F794B" w:rsidP="008F794B">
      <w:pPr>
        <w:pStyle w:val="PARAGRAPH"/>
        <w:ind w:firstLine="0"/>
        <w:rPr>
          <w:lang w:val="ca-ES"/>
        </w:rPr>
      </w:pPr>
      <w:r>
        <w:rPr>
          <w:lang w:val="ca-ES"/>
        </w:rPr>
        <w:t>Given that our current technological stack is based on reactive programming</w:t>
      </w:r>
      <w:r w:rsidR="009A7A84">
        <w:rPr>
          <w:lang w:val="ca-ES"/>
        </w:rPr>
        <w:t xml:space="preserve"> </w:t>
      </w:r>
      <w:r w:rsidR="009A7A84">
        <w:rPr>
          <w:b/>
          <w:lang w:val="ca-ES"/>
        </w:rPr>
        <w:t>[6]</w:t>
      </w:r>
      <w:r>
        <w:rPr>
          <w:lang w:val="ca-ES"/>
        </w:rPr>
        <w:t>, we had no more options that to use a non SQL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0A542262" w14:textId="2EDBEC03" w:rsidR="005B0BB6" w:rsidRDefault="008F794B" w:rsidP="008F794B">
      <w:pPr>
        <w:pStyle w:val="PARAGRAPH"/>
        <w:ind w:firstLine="0"/>
        <w:rPr>
          <w:lang w:val="ca-ES"/>
        </w:rPr>
      </w:pPr>
      <w:r>
        <w:rPr>
          <w:lang w:val="ca-ES"/>
        </w:rPr>
        <w:t>After looking at multiple non SQL option like Cassandra and Couchbase we endend up deciding to work with MongoDb.MongoDb is a non SQL open source document based Database that has grown in popularity over the last years due to it’s easy quey language, scalability and speed.</w:t>
      </w:r>
    </w:p>
    <w:p w14:paraId="58B7B163" w14:textId="5D0426E6" w:rsidR="005B0BB6" w:rsidRDefault="001B394E" w:rsidP="008F794B">
      <w:pPr>
        <w:pStyle w:val="PARAGRAPH"/>
        <w:ind w:firstLine="0"/>
        <w:rPr>
          <w:lang w:val="ca-ES"/>
        </w:rPr>
      </w:pPr>
      <w:r>
        <w:rPr>
          <w:lang w:val="ca-ES"/>
        </w:rPr>
        <w:t>M</w:t>
      </w:r>
      <w:r w:rsidR="005B0BB6">
        <w:rPr>
          <w:lang w:val="ca-ES"/>
        </w:rPr>
        <w:t xml:space="preserve">ongo </w:t>
      </w:r>
      <w:r>
        <w:rPr>
          <w:lang w:val="ca-ES"/>
        </w:rPr>
        <w:t>offers us these</w:t>
      </w:r>
      <w:r w:rsidR="005B0BB6">
        <w:rPr>
          <w:lang w:val="ca-ES"/>
        </w:rPr>
        <w:t xml:space="preserve"> benefits over a relational database like PostgresSQL or MySQL.</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6D065952" w14:textId="1F29BCAB" w:rsidR="005B0BB6" w:rsidRDefault="005B0BB6" w:rsidP="001B394E">
      <w:pPr>
        <w:pStyle w:val="PARAGRAPH"/>
        <w:numPr>
          <w:ilvl w:val="0"/>
          <w:numId w:val="10"/>
        </w:numPr>
        <w:rPr>
          <w:lang w:val="ca-ES"/>
        </w:rPr>
      </w:pPr>
      <w:r>
        <w:rPr>
          <w:lang w:val="ca-ES"/>
        </w:rPr>
        <w:t>Horizontal scalability, they can grow by multiplying the number of machines instead of the machine’s specs.</w:t>
      </w:r>
    </w:p>
    <w:p w14:paraId="625145D1" w14:textId="3633A49F" w:rsidR="005C764D" w:rsidRPr="001B394E" w:rsidRDefault="005B0BB6" w:rsidP="001B394E">
      <w:pPr>
        <w:pStyle w:val="PARAGRAPH"/>
        <w:numPr>
          <w:ilvl w:val="0"/>
          <w:numId w:val="10"/>
        </w:numPr>
        <w:rPr>
          <w:lang w:val="ca-ES"/>
        </w:rPr>
      </w:pPr>
      <w:r>
        <w:rPr>
          <w:lang w:val="ca-ES"/>
        </w:rPr>
        <w:t>Queries optimized to work with great volumes of data.</w:t>
      </w: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5C430E9E" w14:textId="1F37A6F1" w:rsidR="00F029F3"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6CEF6744" w14:textId="2CC22396" w:rsidR="00F029F3" w:rsidRPr="001B394E" w:rsidRDefault="001B394E" w:rsidP="008F794B">
      <w:pPr>
        <w:pStyle w:val="PARAGRAPH"/>
        <w:ind w:firstLine="0"/>
        <w:rPr>
          <w:sz w:val="16"/>
          <w:szCs w:val="16"/>
          <w:lang w:val="ca-ES"/>
        </w:rPr>
      </w:pPr>
      <w:r>
        <w:rPr>
          <w:lang w:val="ca-ES"/>
        </w:rPr>
        <w:tab/>
      </w:r>
      <w:r>
        <w:rPr>
          <w:lang w:val="ca-ES"/>
        </w:rPr>
        <w:tab/>
      </w:r>
      <w:r>
        <w:rPr>
          <w:sz w:val="16"/>
          <w:szCs w:val="16"/>
          <w:lang w:val="ca-ES"/>
        </w:rPr>
        <w:t>Fig 1: MongoDb schema</w:t>
      </w:r>
    </w:p>
    <w:p w14:paraId="70E3D064" w14:textId="77777777" w:rsidR="005C764D" w:rsidRDefault="005C764D" w:rsidP="008F794B">
      <w:pPr>
        <w:pStyle w:val="PARAGRAPH"/>
        <w:ind w:firstLine="0"/>
        <w:rPr>
          <w:lang w:val="ca-ES"/>
        </w:rPr>
      </w:pPr>
      <w:r>
        <w:rPr>
          <w:lang w:val="ca-ES"/>
        </w:rPr>
        <w:lastRenderedPageBreak/>
        <w:t>The result stored with this Collection schema is the following.</w:t>
      </w:r>
    </w:p>
    <w:p w14:paraId="32A25B4E" w14:textId="19957C7B" w:rsidR="003401BF" w:rsidRPr="0088299F" w:rsidRDefault="005C764D" w:rsidP="008F794B">
      <w:pPr>
        <w:pStyle w:val="PARAGRAPH"/>
        <w:ind w:firstLine="0"/>
        <w:rPr>
          <w:sz w:val="16"/>
          <w:szCs w:val="16"/>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r w:rsidR="0088299F">
        <w:rPr>
          <w:lang w:val="ca-ES"/>
        </w:rPr>
        <w:tab/>
      </w:r>
      <w:r w:rsidR="0088299F">
        <w:rPr>
          <w:lang w:val="ca-ES"/>
        </w:rPr>
        <w:tab/>
      </w:r>
      <w:r w:rsidR="0088299F">
        <w:rPr>
          <w:sz w:val="16"/>
          <w:szCs w:val="16"/>
          <w:lang w:val="ca-ES"/>
        </w:rPr>
        <w:t>Fig 2: MongoDb schema visualization</w:t>
      </w:r>
    </w:p>
    <w:p w14:paraId="6CE85BC4" w14:textId="5815FCB0" w:rsidR="008F794B" w:rsidRPr="003401BF"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1F3A5058"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r w:rsidR="00A6613F" w:rsidRPr="00A6613F">
        <w:rPr>
          <w:rFonts w:ascii="Palatino Linotype" w:hAnsi="Palatino Linotype"/>
          <w:b/>
          <w:lang w:val="ca-ES"/>
        </w:rPr>
        <w:t>[2]</w:t>
      </w:r>
      <w:r>
        <w:rPr>
          <w:lang w:val="ca-ES"/>
        </w:rPr>
        <w:t>).</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16D5368E"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14:paraId="0C9A9E16" w14:textId="3D95411C" w:rsidR="003401BF" w:rsidRDefault="003401BF" w:rsidP="003401BF">
      <w:pPr>
        <w:pStyle w:val="PARAGRAPH"/>
        <w:ind w:firstLine="0"/>
        <w:rPr>
          <w:lang w:val="ca-ES"/>
        </w:rPr>
      </w:pP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066126B1" w:rsidR="007B3FD4" w:rsidRDefault="007B3FD4" w:rsidP="007B3FD4">
      <w:pPr>
        <w:pStyle w:val="PARAGRAPH"/>
        <w:ind w:firstLine="0"/>
        <w:rPr>
          <w:lang w:val="ca-ES"/>
        </w:rPr>
      </w:pPr>
      <w:r>
        <w:rPr>
          <w:lang w:val="ca-ES"/>
        </w:rPr>
        <w:t xml:space="preserve">Now that we know about </w:t>
      </w:r>
      <w:r w:rsidR="003401BF">
        <w:rPr>
          <w:lang w:val="ca-ES"/>
        </w:rPr>
        <w:t xml:space="preserve">the </w:t>
      </w:r>
      <w:r>
        <w:rPr>
          <w:lang w:val="ca-ES"/>
        </w:rPr>
        <w:t>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7EEC3FE" w14:textId="0AECB7F9" w:rsidR="003401BF" w:rsidRDefault="00D27F14" w:rsidP="003401BF">
      <w:pPr>
        <w:pStyle w:val="Heading2"/>
        <w:spacing w:line="240" w:lineRule="auto"/>
        <w:ind w:left="0" w:firstLine="0"/>
        <w:jc w:val="center"/>
        <w:rPr>
          <w:color w:val="000000"/>
          <w:lang w:val="ca-ES"/>
        </w:rPr>
      </w:pPr>
      <w:r>
        <w:rPr>
          <w:noProof/>
        </w:rPr>
        <w:drawing>
          <wp:inline distT="0" distB="0" distL="0" distR="0" wp14:anchorId="323E48CE" wp14:editId="1A7BD89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2247900"/>
                    </a:xfrm>
                    <a:prstGeom prst="rect">
                      <a:avLst/>
                    </a:prstGeom>
                  </pic:spPr>
                </pic:pic>
              </a:graphicData>
            </a:graphic>
          </wp:inline>
        </w:drawing>
      </w:r>
    </w:p>
    <w:p w14:paraId="365A8753" w14:textId="12F9F7BC" w:rsidR="003401BF" w:rsidRPr="003401BF" w:rsidRDefault="003401BF" w:rsidP="003401BF">
      <w:pPr>
        <w:pStyle w:val="PARAGRAPHnoindent"/>
        <w:rPr>
          <w:sz w:val="16"/>
          <w:szCs w:val="16"/>
          <w:lang w:val="ca-ES"/>
        </w:rPr>
      </w:pPr>
      <w:r>
        <w:rPr>
          <w:lang w:val="ca-ES"/>
        </w:rPr>
        <w:tab/>
      </w:r>
      <w:r>
        <w:rPr>
          <w:lang w:val="ca-ES"/>
        </w:rPr>
        <w:tab/>
      </w:r>
      <w:r>
        <w:rPr>
          <w:sz w:val="16"/>
          <w:szCs w:val="16"/>
          <w:lang w:val="ca-ES"/>
        </w:rPr>
        <w:t>Fig 3: Microservices of WhoPays</w:t>
      </w:r>
    </w:p>
    <w:p w14:paraId="4685DC09" w14:textId="13885318"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The answer to all those questions is, via the JMS</w:t>
      </w:r>
      <w:r w:rsidR="00D96AC7">
        <w:rPr>
          <w:rFonts w:ascii="Palatino Linotype" w:hAnsi="Palatino Linotype"/>
          <w:b w:val="0"/>
          <w:sz w:val="19"/>
          <w:szCs w:val="19"/>
          <w:lang w:val="ca-ES"/>
        </w:rPr>
        <w:t xml:space="preserve"> </w:t>
      </w:r>
      <w:r w:rsidR="00D96AC7">
        <w:rPr>
          <w:rFonts w:ascii="Palatino Linotype" w:hAnsi="Palatino Linotype"/>
          <w:sz w:val="19"/>
          <w:szCs w:val="19"/>
          <w:lang w:val="ca-ES"/>
        </w:rPr>
        <w:t>[4]</w:t>
      </w:r>
      <w:r>
        <w:rPr>
          <w:rFonts w:ascii="Palatino Linotype" w:hAnsi="Palatino Linotype"/>
          <w:b w:val="0"/>
          <w:sz w:val="19"/>
          <w:szCs w:val="19"/>
          <w:lang w:val="ca-ES"/>
        </w:rPr>
        <w:t xml:space="preserve"> </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12560184">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040" cy="2270062"/>
                    </a:xfrm>
                    <a:prstGeom prst="rect">
                      <a:avLst/>
                    </a:prstGeom>
                  </pic:spPr>
                </pic:pic>
              </a:graphicData>
            </a:graphic>
          </wp:inline>
        </w:drawing>
      </w:r>
    </w:p>
    <w:p w14:paraId="60ECAB5E" w14:textId="2C36233D" w:rsidR="00B61C99" w:rsidRPr="003401BF" w:rsidRDefault="003401BF" w:rsidP="00B61C99">
      <w:pPr>
        <w:pStyle w:val="PARAGRAPHnoindent"/>
        <w:rPr>
          <w:sz w:val="16"/>
          <w:szCs w:val="16"/>
          <w:lang w:val="ca-ES"/>
        </w:rPr>
      </w:pPr>
      <w:r>
        <w:rPr>
          <w:lang w:val="ca-ES"/>
        </w:rPr>
        <w:tab/>
      </w:r>
      <w:r>
        <w:rPr>
          <w:lang w:val="ca-ES"/>
        </w:rPr>
        <w:tab/>
      </w:r>
      <w:r>
        <w:rPr>
          <w:sz w:val="16"/>
          <w:szCs w:val="16"/>
          <w:lang w:val="ca-ES"/>
        </w:rPr>
        <w:t>Fig 4: Microservices with JMS</w:t>
      </w: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09B085CD"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w:t>
      </w:r>
      <w:r w:rsidR="00D96AC7">
        <w:rPr>
          <w:lang w:val="ca-ES"/>
        </w:rPr>
        <w:t xml:space="preserve"> </w:t>
      </w:r>
      <w:r w:rsidR="00D96AC7" w:rsidRPr="00D96AC7">
        <w:rPr>
          <w:rFonts w:ascii="Palatino Linotype" w:hAnsi="Palatino Linotype"/>
          <w:b/>
          <w:szCs w:val="19"/>
          <w:lang w:val="ca-ES"/>
        </w:rPr>
        <w:t>[4]</w:t>
      </w:r>
      <w:r w:rsidR="00B0758F">
        <w:rPr>
          <w:lang w:val="ca-ES"/>
        </w:rPr>
        <w:t xml:space="preserve"> that provides asynchronous communication between microservices.</w:t>
      </w:r>
      <w:r w:rsidR="00954F4A">
        <w:rPr>
          <w:lang w:val="ca-ES"/>
        </w:rPr>
        <w:t xml:space="preserve"> Message Brokers like ActiveMQ</w:t>
      </w:r>
      <w:r w:rsidR="00D96AC7">
        <w:rPr>
          <w:lang w:val="ca-ES"/>
        </w:rPr>
        <w:t xml:space="preserve"> </w:t>
      </w:r>
      <w:r w:rsidR="00D96AC7" w:rsidRPr="00D96AC7">
        <w:rPr>
          <w:b/>
          <w:lang w:val="ca-ES"/>
        </w:rPr>
        <w:t>[5]</w:t>
      </w:r>
      <w:r w:rsidR="00954F4A">
        <w:rPr>
          <w:lang w:val="ca-ES"/>
        </w:rPr>
        <w:t xml:space="preserve"> are mostly server programs running some advanced routing algorithms.</w:t>
      </w:r>
    </w:p>
    <w:p w14:paraId="3BEC0C13" w14:textId="77777777" w:rsidR="00954F4A" w:rsidRDefault="00954F4A" w:rsidP="00B0758F">
      <w:pPr>
        <w:pStyle w:val="PARAGRAPH"/>
        <w:ind w:firstLine="0"/>
        <w:rPr>
          <w:lang w:val="ca-ES"/>
        </w:rPr>
      </w:pPr>
    </w:p>
    <w:p w14:paraId="6997F676" w14:textId="77777777"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29F57A07" w:rsidR="00954F4A" w:rsidRDefault="00FA7EDC" w:rsidP="00954F4A">
      <w:pPr>
        <w:pStyle w:val="PARAGRAPH"/>
        <w:ind w:firstLine="0"/>
        <w:rPr>
          <w:color w:val="000000"/>
          <w:lang w:val="ca-ES"/>
        </w:rPr>
      </w:pPr>
      <w:r>
        <w:rPr>
          <w:lang w:val="ca-ES"/>
        </w:rPr>
        <w:t xml:space="preserve">ActiveMQ </w:t>
      </w:r>
      <w:r w:rsidR="00D96AC7" w:rsidRPr="00D96AC7">
        <w:rPr>
          <w:b/>
          <w:lang w:val="ca-ES"/>
        </w:rPr>
        <w:t>[5]</w:t>
      </w:r>
      <w:r w:rsidR="00D96AC7">
        <w:rPr>
          <w:b/>
          <w:lang w:val="ca-ES"/>
        </w:rPr>
        <w:t xml:space="preserve"> </w:t>
      </w:r>
      <w:r>
        <w:rPr>
          <w:lang w:val="ca-ES"/>
        </w:rPr>
        <w:t>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1C3A4355"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0235D2F9" w14:textId="1BC2FCE8" w:rsidR="003401BF" w:rsidRPr="003401BF" w:rsidRDefault="003401BF" w:rsidP="003401BF">
      <w:pPr>
        <w:pStyle w:val="PARAGRAPHnoindent"/>
        <w:rPr>
          <w:sz w:val="16"/>
          <w:szCs w:val="16"/>
          <w:lang w:val="ca-ES"/>
        </w:rPr>
      </w:pPr>
      <w:r>
        <w:rPr>
          <w:lang w:val="ca-ES"/>
        </w:rPr>
        <w:tab/>
      </w:r>
      <w:r>
        <w:rPr>
          <w:sz w:val="16"/>
          <w:szCs w:val="16"/>
          <w:lang w:val="ca-ES"/>
        </w:rPr>
        <w:tab/>
        <w:t>Fig 5: ActiveMQ queues</w:t>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49C696B" w:rsidR="004955EC" w:rsidRPr="003401BF" w:rsidRDefault="003401BF" w:rsidP="00FB3743">
      <w:pPr>
        <w:pStyle w:val="Heading2"/>
        <w:spacing w:line="240" w:lineRule="auto"/>
        <w:ind w:left="0" w:firstLine="0"/>
        <w:rPr>
          <w:rFonts w:ascii="Palatino Linotype" w:hAnsi="Palatino Linotype"/>
          <w:b w:val="0"/>
          <w:color w:val="000000"/>
          <w:sz w:val="16"/>
          <w:szCs w:val="16"/>
          <w:lang w:val="ca-ES"/>
        </w:rPr>
      </w:pPr>
      <w:r>
        <w:rPr>
          <w:color w:val="000000"/>
          <w:lang w:val="ca-ES"/>
        </w:rPr>
        <w:tab/>
      </w:r>
      <w:r w:rsidR="00CE24F0">
        <w:rPr>
          <w:color w:val="000000"/>
          <w:lang w:val="ca-ES"/>
        </w:rPr>
        <w:tab/>
      </w:r>
      <w:r w:rsidRPr="003401BF">
        <w:rPr>
          <w:rFonts w:ascii="Palatino Linotype" w:hAnsi="Palatino Linotype"/>
          <w:b w:val="0"/>
          <w:color w:val="000000"/>
          <w:sz w:val="16"/>
          <w:szCs w:val="16"/>
          <w:lang w:val="ca-ES"/>
        </w:rPr>
        <w:t>Fig 6:</w:t>
      </w:r>
      <w:r>
        <w:rPr>
          <w:rFonts w:ascii="Palatino Linotype" w:hAnsi="Palatino Linotype"/>
          <w:b w:val="0"/>
          <w:color w:val="000000"/>
          <w:sz w:val="16"/>
          <w:szCs w:val="16"/>
          <w:lang w:val="ca-ES"/>
        </w:rPr>
        <w:t xml:space="preserve"> </w:t>
      </w:r>
      <w:r w:rsidR="00CE24F0">
        <w:rPr>
          <w:rFonts w:ascii="Palatino Linotype" w:hAnsi="Palatino Linotype"/>
          <w:b w:val="0"/>
          <w:color w:val="000000"/>
          <w:sz w:val="16"/>
          <w:szCs w:val="16"/>
          <w:lang w:val="ca-ES"/>
        </w:rPr>
        <w:t>Communication between services</w:t>
      </w: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7B1F5B0D" w14:textId="77777777"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7CF4FB41" w14:textId="77777777" w:rsidR="00135C64" w:rsidRDefault="00135C64" w:rsidP="00135C64">
      <w:pPr>
        <w:pStyle w:val="PARAGRAPH"/>
        <w:rPr>
          <w:lang w:val="ca-ES"/>
        </w:rPr>
      </w:pPr>
    </w:p>
    <w:p w14:paraId="5D57DE6E" w14:textId="77777777" w:rsidR="00135C64" w:rsidRDefault="00135C64" w:rsidP="00135C64">
      <w:pPr>
        <w:pStyle w:val="PARAGRAPH"/>
        <w:rPr>
          <w:lang w:val="ca-ES"/>
        </w:rPr>
      </w:pPr>
    </w:p>
    <w:p w14:paraId="0EFCF882" w14:textId="77777777" w:rsidR="00135C64" w:rsidRDefault="00135C64" w:rsidP="00135C64">
      <w:pPr>
        <w:pStyle w:val="PARAGRAPH"/>
        <w:rPr>
          <w:lang w:val="ca-ES"/>
        </w:rPr>
      </w:pPr>
    </w:p>
    <w:p w14:paraId="19D63ED6" w14:textId="77777777" w:rsidR="00135C64" w:rsidRDefault="00135C64" w:rsidP="00135C64">
      <w:pPr>
        <w:pStyle w:val="PARAGRAPH"/>
        <w:rPr>
          <w:lang w:val="ca-ES"/>
        </w:rPr>
      </w:pPr>
    </w:p>
    <w:p w14:paraId="4B3566A4"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D2C5575" w:rsidR="009F07F9" w:rsidRDefault="009F07F9" w:rsidP="00BA677A">
      <w:pPr>
        <w:pStyle w:val="PARAGRAPH"/>
        <w:ind w:firstLine="0"/>
        <w:rPr>
          <w:lang w:val="ca-ES"/>
        </w:rPr>
      </w:pPr>
      <w:r>
        <w:rPr>
          <w:lang w:val="ca-ES"/>
        </w:rPr>
        <w:t>Each service is a modul</w:t>
      </w:r>
      <w:r w:rsidR="00715D22">
        <w:rPr>
          <w:lang w:val="ca-ES"/>
        </w:rPr>
        <w:t>e</w:t>
      </w:r>
      <w:r>
        <w:rPr>
          <w:lang w:val="ca-ES"/>
        </w:rPr>
        <w:t xml:space="preserve"> that provides an API with different endpoints and methods that may have multiple puposses.</w:t>
      </w:r>
    </w:p>
    <w:p w14:paraId="7B335F9A" w14:textId="77777777"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4008CAB6">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3AA6F3FA" w:rsidR="009F07F9" w:rsidRPr="00CE24F0" w:rsidRDefault="00CE24F0" w:rsidP="00BA677A">
      <w:pPr>
        <w:pStyle w:val="PARAGRAPH"/>
        <w:ind w:firstLine="0"/>
        <w:rPr>
          <w:sz w:val="16"/>
          <w:szCs w:val="16"/>
          <w:lang w:val="ca-ES"/>
        </w:rPr>
      </w:pPr>
      <w:r>
        <w:rPr>
          <w:lang w:val="ca-ES"/>
        </w:rPr>
        <w:tab/>
      </w:r>
      <w:r>
        <w:rPr>
          <w:lang w:val="ca-ES"/>
        </w:rPr>
        <w:tab/>
      </w:r>
      <w:r>
        <w:rPr>
          <w:sz w:val="16"/>
          <w:szCs w:val="16"/>
          <w:lang w:val="ca-ES"/>
        </w:rPr>
        <w:t>Fig 7: Auth Service</w:t>
      </w: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Auth service is the one in charge of securing the access to 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309349CF" w:rsidR="009F07F9" w:rsidRPr="00CE24F0" w:rsidRDefault="00CE24F0" w:rsidP="009F07F9">
      <w:pPr>
        <w:pStyle w:val="PARAGRAPH"/>
        <w:ind w:firstLine="0"/>
        <w:rPr>
          <w:sz w:val="16"/>
          <w:szCs w:val="16"/>
          <w:lang w:val="ca-ES"/>
        </w:rPr>
      </w:pPr>
      <w:r>
        <w:rPr>
          <w:lang w:val="ca-ES"/>
        </w:rPr>
        <w:tab/>
      </w:r>
      <w:r>
        <w:rPr>
          <w:lang w:val="ca-ES"/>
        </w:rPr>
        <w:tab/>
      </w:r>
      <w:r>
        <w:rPr>
          <w:sz w:val="16"/>
          <w:szCs w:val="16"/>
          <w:lang w:val="ca-ES"/>
        </w:rPr>
        <w:t>Fig 8: Debt Service</w:t>
      </w:r>
    </w:p>
    <w:p w14:paraId="52881D7D" w14:textId="77777777" w:rsidR="00CE24F0" w:rsidRDefault="00CE24F0" w:rsidP="009F07F9">
      <w:pPr>
        <w:pStyle w:val="PARAGRAPH"/>
        <w:ind w:firstLine="0"/>
        <w:rPr>
          <w:lang w:val="ca-ES"/>
        </w:rPr>
      </w:pPr>
    </w:p>
    <w:p w14:paraId="20F4A846" w14:textId="1D83560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1810DA38" w:rsidR="00A65CE1" w:rsidRDefault="00A65CE1" w:rsidP="00A65CE1">
      <w:pPr>
        <w:pStyle w:val="PARAGRAPH"/>
        <w:ind w:firstLine="0"/>
        <w:rPr>
          <w:lang w:val="ca-ES"/>
        </w:rPr>
      </w:pPr>
    </w:p>
    <w:p w14:paraId="599055F5" w14:textId="113E7A03" w:rsidR="00C551C9" w:rsidRDefault="00C551C9" w:rsidP="00A65CE1">
      <w:pPr>
        <w:pStyle w:val="PARAGRAPH"/>
        <w:ind w:firstLine="0"/>
        <w:rPr>
          <w:lang w:val="ca-ES"/>
        </w:rPr>
      </w:pPr>
    </w:p>
    <w:p w14:paraId="24DB8F0C" w14:textId="160B7D8E" w:rsidR="00C551C9" w:rsidRDefault="00C551C9" w:rsidP="00A65CE1">
      <w:pPr>
        <w:pStyle w:val="PARAGRAPH"/>
        <w:ind w:firstLine="0"/>
        <w:rPr>
          <w:lang w:val="ca-ES"/>
        </w:rPr>
      </w:pPr>
    </w:p>
    <w:p w14:paraId="67E83E91" w14:textId="3653775E" w:rsidR="00A65CE1" w:rsidRPr="00CE24F0" w:rsidRDefault="00C551C9" w:rsidP="00C551C9">
      <w:pPr>
        <w:pStyle w:val="PARAGRAPH"/>
        <w:ind w:left="720" w:firstLine="720"/>
        <w:rPr>
          <w:sz w:val="16"/>
          <w:szCs w:val="16"/>
          <w:lang w:val="ca-ES"/>
        </w:rPr>
      </w:pPr>
      <w:r>
        <w:rPr>
          <w:noProof/>
        </w:rPr>
        <w:lastRenderedPageBreak/>
        <w:drawing>
          <wp:anchor distT="0" distB="0" distL="114300" distR="114300" simplePos="0" relativeHeight="251681792" behindDoc="0" locked="0" layoutInCell="1" allowOverlap="1" wp14:anchorId="5250601B" wp14:editId="4CF1CCCF">
            <wp:simplePos x="0" y="0"/>
            <wp:positionH relativeFrom="margin">
              <wp:align>left</wp:align>
            </wp:positionH>
            <wp:positionV relativeFrom="paragraph">
              <wp:posOffset>0</wp:posOffset>
            </wp:positionV>
            <wp:extent cx="3102610" cy="1694815"/>
            <wp:effectExtent l="0" t="0" r="254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694815"/>
                    </a:xfrm>
                    <a:prstGeom prst="rect">
                      <a:avLst/>
                    </a:prstGeom>
                  </pic:spPr>
                </pic:pic>
              </a:graphicData>
            </a:graphic>
          </wp:anchor>
        </w:drawing>
      </w:r>
      <w:r w:rsidR="006013FC">
        <w:rPr>
          <w:noProof/>
        </w:rPr>
        <w:drawing>
          <wp:anchor distT="0" distB="0" distL="114300" distR="114300" simplePos="0" relativeHeight="251665408" behindDoc="0" locked="0" layoutInCell="1" allowOverlap="1" wp14:anchorId="57426245" wp14:editId="248F5BD2">
            <wp:simplePos x="0" y="0"/>
            <wp:positionH relativeFrom="margin">
              <wp:posOffset>3243580</wp:posOffset>
            </wp:positionH>
            <wp:positionV relativeFrom="paragraph">
              <wp:posOffset>1869440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r w:rsidR="00CE24F0">
        <w:rPr>
          <w:sz w:val="16"/>
          <w:szCs w:val="16"/>
          <w:lang w:val="ca-ES"/>
        </w:rPr>
        <w:t>Fig 9: Expenses Service</w:t>
      </w:r>
    </w:p>
    <w:p w14:paraId="53B526A8" w14:textId="449DAEFE" w:rsidR="00A312DE" w:rsidRDefault="00A312DE" w:rsidP="00A65CE1">
      <w:pPr>
        <w:pStyle w:val="PARAGRAPH"/>
        <w:ind w:firstLine="0"/>
        <w:rPr>
          <w:lang w:val="ca-ES"/>
        </w:rPr>
      </w:pP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62CFBE3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580FBEA0" w:rsidR="00A312DE" w:rsidRPr="004F6271" w:rsidRDefault="004F6271" w:rsidP="004F6271">
      <w:pPr>
        <w:pStyle w:val="PARAGRAPH"/>
        <w:ind w:left="1440" w:firstLine="0"/>
        <w:rPr>
          <w:sz w:val="16"/>
          <w:szCs w:val="16"/>
          <w:lang w:val="ca-ES"/>
        </w:rPr>
      </w:pPr>
      <w:r>
        <w:rPr>
          <w:sz w:val="16"/>
          <w:szCs w:val="16"/>
          <w:lang w:val="ca-ES"/>
        </w:rPr>
        <w:t>Fig 10: Group Service</w:t>
      </w: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B032600"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D0461C" w14:textId="661B3457" w:rsidR="0043773F" w:rsidRDefault="0043773F" w:rsidP="0043773F">
      <w:pPr>
        <w:pStyle w:val="PARAGRAPH"/>
        <w:rPr>
          <w:lang w:val="ca-ES"/>
        </w:rPr>
      </w:pPr>
    </w:p>
    <w:p w14:paraId="7F1E6135" w14:textId="066EDCD9" w:rsidR="0043773F" w:rsidRDefault="0043773F" w:rsidP="0043773F">
      <w:pPr>
        <w:pStyle w:val="PARAGRAPH"/>
        <w:rPr>
          <w:lang w:val="ca-ES"/>
        </w:rPr>
      </w:pPr>
    </w:p>
    <w:p w14:paraId="4B842191" w14:textId="05104F89" w:rsidR="0043773F" w:rsidRDefault="0043773F" w:rsidP="0043773F">
      <w:pPr>
        <w:pStyle w:val="PARAGRAPH"/>
        <w:rPr>
          <w:lang w:val="ca-ES"/>
        </w:rPr>
      </w:pPr>
    </w:p>
    <w:p w14:paraId="2708A67F" w14:textId="7B69556F" w:rsidR="0043773F" w:rsidRDefault="0043773F" w:rsidP="0043773F">
      <w:pPr>
        <w:pStyle w:val="PARAGRAPH"/>
        <w:rPr>
          <w:lang w:val="ca-ES"/>
        </w:rPr>
      </w:pPr>
    </w:p>
    <w:p w14:paraId="11E8226B" w14:textId="293DCD55" w:rsidR="0043773F" w:rsidRDefault="0043773F" w:rsidP="0043773F">
      <w:pPr>
        <w:pStyle w:val="PARAGRAPH"/>
        <w:rPr>
          <w:lang w:val="ca-ES"/>
        </w:rPr>
      </w:pPr>
    </w:p>
    <w:p w14:paraId="117D12E7" w14:textId="41EB61A3" w:rsidR="0043773F" w:rsidRDefault="0043773F" w:rsidP="0043773F">
      <w:pPr>
        <w:pStyle w:val="PARAGRAPH"/>
        <w:rPr>
          <w:lang w:val="ca-ES"/>
        </w:rPr>
      </w:pPr>
    </w:p>
    <w:p w14:paraId="064AEBF5" w14:textId="26508935"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77777777"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5A2AA963" w14:textId="77777777" w:rsidR="0070677B" w:rsidRDefault="0070677B" w:rsidP="0070677B">
      <w:pPr>
        <w:pStyle w:val="PARAGRAPH"/>
        <w:ind w:firstLine="0"/>
        <w:rPr>
          <w:lang w:val="ca-ES"/>
        </w:rPr>
      </w:pPr>
    </w:p>
    <w:p w14:paraId="43EE77F8" w14:textId="7374484B" w:rsidR="00351489"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r w:rsidR="00D96AC7">
        <w:rPr>
          <w:b/>
          <w:lang w:val="ca-ES"/>
        </w:rPr>
        <w:t>[3]</w:t>
      </w:r>
      <w:r w:rsidR="006013FC">
        <w:rPr>
          <w:lang w:val="ca-ES"/>
        </w:rPr>
        <w:t>.</w:t>
      </w:r>
    </w:p>
    <w:p w14:paraId="16480C06" w14:textId="6A1471B5" w:rsidR="00351489" w:rsidRDefault="00434293" w:rsidP="0070677B">
      <w:pPr>
        <w:pStyle w:val="PARAGRAPH"/>
        <w:ind w:firstLine="0"/>
        <w:rPr>
          <w:sz w:val="16"/>
          <w:szCs w:val="16"/>
          <w:lang w:val="ca-ES"/>
        </w:rPr>
      </w:pPr>
      <w:r>
        <w:rPr>
          <w:lang w:val="ca-ES"/>
        </w:rPr>
        <w:tab/>
      </w:r>
      <w:r>
        <w:rPr>
          <w:lang w:val="ca-ES"/>
        </w:rPr>
        <w:tab/>
      </w:r>
      <w:r>
        <w:rPr>
          <w:sz w:val="16"/>
          <w:szCs w:val="16"/>
          <w:lang w:val="ca-ES"/>
        </w:rPr>
        <w:t>Fig 11: Mongo Db Shards</w:t>
      </w:r>
    </w:p>
    <w:p w14:paraId="2D5B2D1C" w14:textId="77777777" w:rsidR="00434293" w:rsidRPr="00434293" w:rsidRDefault="00434293" w:rsidP="0070677B">
      <w:pPr>
        <w:pStyle w:val="PARAGRAPH"/>
        <w:ind w:firstLine="0"/>
        <w:rPr>
          <w:sz w:val="16"/>
          <w:szCs w:val="16"/>
          <w:lang w:val="ca-ES"/>
        </w:rPr>
      </w:pPr>
    </w:p>
    <w:p w14:paraId="71277820" w14:textId="47776ABA"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sidR="00D96AC7">
        <w:rPr>
          <w:b/>
          <w:lang w:val="ca-ES"/>
        </w:rPr>
        <w:t>[3]</w:t>
      </w:r>
      <w:r>
        <w:rPr>
          <w:lang w:val="ca-ES"/>
        </w:rPr>
        <w:t>. Shards are replicas with the same dataset of the others that can be used as a backup in case of failure.</w:t>
      </w:r>
    </w:p>
    <w:p w14:paraId="123863AE" w14:textId="3CE6CCD6" w:rsidR="006013FC" w:rsidRDefault="006013FC" w:rsidP="0070677B">
      <w:pPr>
        <w:pStyle w:val="PARAGRAPH"/>
        <w:ind w:firstLine="0"/>
        <w:rPr>
          <w:lang w:val="ca-ES"/>
        </w:rPr>
      </w:pPr>
    </w:p>
    <w:p w14:paraId="1854CE06" w14:textId="4B464826" w:rsidR="006013FC" w:rsidRDefault="006013FC" w:rsidP="0070677B">
      <w:pPr>
        <w:pStyle w:val="PARAGRAPH"/>
        <w:ind w:firstLine="0"/>
        <w:rPr>
          <w:lang w:val="ca-ES"/>
        </w:rPr>
      </w:pPr>
      <w:r>
        <w:rPr>
          <w:lang w:val="ca-ES"/>
        </w:rPr>
        <w:t>Once we had our database clusters up and running on MongoDb Atlas</w:t>
      </w:r>
      <w:r w:rsidR="00D96AC7">
        <w:rPr>
          <w:b/>
          <w:lang w:val="ca-ES"/>
        </w:rPr>
        <w:t>[3]</w:t>
      </w:r>
      <w:r>
        <w:rPr>
          <w:lang w:val="ca-ES"/>
        </w:rPr>
        <w:t xml:space="preserve">, we could start implementing the project on Spring Webflux. </w:t>
      </w:r>
    </w:p>
    <w:p w14:paraId="08707E6C" w14:textId="77777777" w:rsidR="006013FC" w:rsidRDefault="006013FC" w:rsidP="0070677B">
      <w:pPr>
        <w:pStyle w:val="PARAGRAPH"/>
        <w:ind w:firstLine="0"/>
        <w:rPr>
          <w:lang w:val="ca-ES"/>
        </w:rPr>
      </w:pPr>
    </w:p>
    <w:p w14:paraId="5EAE9839" w14:textId="4CA62DFD" w:rsidR="006013FC" w:rsidRDefault="006013FC" w:rsidP="0070677B">
      <w:pPr>
        <w:pStyle w:val="PARAGRAPH"/>
        <w:ind w:firstLine="0"/>
        <w:rPr>
          <w:lang w:val="ca-ES"/>
        </w:rPr>
      </w:pPr>
      <w:r>
        <w:rPr>
          <w:lang w:val="ca-ES"/>
        </w:rPr>
        <w:t>Given the difficulty of some services and the fact that we had to implement the Ionic</w:t>
      </w:r>
      <w:r w:rsidR="00C477CC">
        <w:rPr>
          <w:lang w:val="ca-ES"/>
        </w:rPr>
        <w:t xml:space="preserve"> </w:t>
      </w:r>
      <w:r w:rsidR="00C477CC" w:rsidRPr="0073341A">
        <w:rPr>
          <w:b/>
          <w:lang w:val="ca-ES"/>
        </w:rPr>
        <w:t>[1]</w:t>
      </w:r>
      <w:r>
        <w:rPr>
          <w:lang w:val="ca-ES"/>
        </w:rPr>
        <w:t xml:space="preserve"> app, we decided to implement 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14417122"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sidR="00B65D43">
        <w:rPr>
          <w:b/>
          <w:lang w:val="ca-ES"/>
        </w:rPr>
        <w:t xml:space="preserve"> </w:t>
      </w:r>
      <w:r w:rsidR="00B65D43">
        <w:rPr>
          <w:b/>
          <w:lang w:val="ca-ES"/>
        </w:rPr>
        <w:t>[6]</w:t>
      </w:r>
      <w:r>
        <w:rPr>
          <w:lang w:val="ca-ES"/>
        </w:rPr>
        <w:t xml:space="preserve">. </w:t>
      </w:r>
    </w:p>
    <w:p w14:paraId="63D1CA9F" w14:textId="77777777" w:rsidR="007B2728" w:rsidRDefault="007B2728" w:rsidP="007B2728">
      <w:pPr>
        <w:pStyle w:val="PARAGRAPH"/>
        <w:ind w:firstLine="0"/>
        <w:rPr>
          <w:lang w:val="ca-ES"/>
        </w:rPr>
      </w:pPr>
    </w:p>
    <w:p w14:paraId="02570FFB" w14:textId="1ADEF6D6" w:rsidR="007B2728" w:rsidRDefault="007B2728" w:rsidP="007B2728">
      <w:pPr>
        <w:pStyle w:val="PARAGRAPH"/>
        <w:ind w:firstLine="0"/>
        <w:rPr>
          <w:lang w:val="ca-ES"/>
        </w:rPr>
      </w:pPr>
      <w:r>
        <w:rPr>
          <w:lang w:val="ca-ES"/>
        </w:rPr>
        <w:t>Reactive Programming</w:t>
      </w:r>
      <w:r w:rsidR="00B65D43">
        <w:rPr>
          <w:lang w:val="ca-ES"/>
        </w:rPr>
        <w:t xml:space="preserve"> </w:t>
      </w:r>
      <w:r w:rsidR="00B65D43">
        <w:rPr>
          <w:b/>
          <w:lang w:val="ca-ES"/>
        </w:rPr>
        <w:t>[6]</w:t>
      </w:r>
      <w:r>
        <w:rPr>
          <w:lang w:val="ca-ES"/>
        </w:rPr>
        <w:t xml:space="preserve">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764FB6D" w14:textId="77777777" w:rsidR="007B2728" w:rsidRDefault="007B2728" w:rsidP="007B2728">
      <w:pPr>
        <w:pStyle w:val="PARAGRAPH"/>
        <w:ind w:firstLine="0"/>
        <w:rPr>
          <w:lang w:val="ca-ES"/>
        </w:rPr>
      </w:pPr>
    </w:p>
    <w:p w14:paraId="180E4D35" w14:textId="24E2AB93" w:rsidR="007B2728" w:rsidRDefault="00E81394" w:rsidP="007B2728">
      <w:pPr>
        <w:pStyle w:val="PARAGRAPH"/>
        <w:ind w:firstLine="0"/>
        <w:rPr>
          <w:lang w:val="ca-ES"/>
        </w:rPr>
      </w:pPr>
      <w:r>
        <w:rPr>
          <w:noProof/>
        </w:rPr>
        <w:drawing>
          <wp:anchor distT="0" distB="0" distL="114300" distR="114300" simplePos="0" relativeHeight="251667456" behindDoc="0" locked="0" layoutInCell="1" allowOverlap="1" wp14:anchorId="1447FA09" wp14:editId="243A6C5D">
            <wp:simplePos x="0" y="0"/>
            <wp:positionH relativeFrom="column">
              <wp:posOffset>-52070</wp:posOffset>
            </wp:positionH>
            <wp:positionV relativeFrom="paragraph">
              <wp:posOffset>447675</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sidR="007B2728">
        <w:rPr>
          <w:lang w:val="ca-ES"/>
        </w:rPr>
        <w:t xml:space="preserve">Spring Webflux adds two of it’s own publishers, </w:t>
      </w:r>
      <w:r w:rsidR="007B2728" w:rsidRPr="007B2728">
        <w:rPr>
          <w:b/>
          <w:lang w:val="ca-ES"/>
        </w:rPr>
        <w:t>Mono</w:t>
      </w:r>
      <w:r w:rsidR="007B2728">
        <w:rPr>
          <w:lang w:val="ca-ES"/>
        </w:rPr>
        <w:t xml:space="preserve"> and </w:t>
      </w:r>
      <w:r w:rsidR="007B2728" w:rsidRPr="007B2728">
        <w:rPr>
          <w:b/>
          <w:lang w:val="ca-ES"/>
        </w:rPr>
        <w:t>Flux</w:t>
      </w:r>
      <w:r w:rsidR="007B2728">
        <w:rPr>
          <w:b/>
          <w:lang w:val="ca-ES"/>
        </w:rPr>
        <w:t>. Mono</w:t>
      </w:r>
      <w:r w:rsidR="007B2728">
        <w:rPr>
          <w:lang w:val="ca-ES"/>
        </w:rPr>
        <w:t xml:space="preserve"> implements a Publisher and is used when we expect to return from 0 to 1 element.</w:t>
      </w:r>
    </w:p>
    <w:p w14:paraId="77B49E1A" w14:textId="2B8A4954" w:rsidR="00F65269" w:rsidRPr="00E81394" w:rsidRDefault="00E81394" w:rsidP="0070677B">
      <w:pPr>
        <w:pStyle w:val="PARAGRAPH"/>
        <w:ind w:firstLine="0"/>
        <w:rPr>
          <w:sz w:val="16"/>
          <w:szCs w:val="16"/>
          <w:lang w:val="ca-ES"/>
        </w:rPr>
      </w:pPr>
      <w:r>
        <w:rPr>
          <w:b/>
          <w:lang w:val="ca-ES"/>
        </w:rPr>
        <w:tab/>
      </w:r>
      <w:r>
        <w:rPr>
          <w:b/>
          <w:lang w:val="ca-ES"/>
        </w:rPr>
        <w:tab/>
      </w:r>
      <w:r>
        <w:rPr>
          <w:sz w:val="16"/>
          <w:szCs w:val="16"/>
          <w:lang w:val="ca-ES"/>
        </w:rPr>
        <w:t>Fig 12: Mono Operator</w:t>
      </w: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770EE5A2" w14:textId="1D0CD4D8" w:rsidR="00E81394" w:rsidRPr="00E81394" w:rsidRDefault="00E81394" w:rsidP="0070677B">
      <w:pPr>
        <w:pStyle w:val="PARAGRAPH"/>
        <w:ind w:firstLine="0"/>
        <w:rPr>
          <w:sz w:val="16"/>
          <w:szCs w:val="16"/>
          <w:lang w:val="ca-ES"/>
        </w:rPr>
      </w:pPr>
      <w:r>
        <w:rPr>
          <w:lang w:val="ca-ES"/>
        </w:rPr>
        <w:tab/>
      </w:r>
      <w:r>
        <w:rPr>
          <w:lang w:val="ca-ES"/>
        </w:rPr>
        <w:tab/>
      </w:r>
      <w:r>
        <w:rPr>
          <w:sz w:val="16"/>
          <w:szCs w:val="16"/>
          <w:lang w:val="ca-ES"/>
        </w:rPr>
        <w:t>Fig 13: Flux Operator</w:t>
      </w:r>
    </w:p>
    <w:p w14:paraId="1D8FD924" w14:textId="732BEC23"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629C5AF7"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sidR="00B65D43">
        <w:rPr>
          <w:b/>
          <w:lang w:val="ca-ES"/>
        </w:rPr>
        <w:t xml:space="preserve"> </w:t>
      </w:r>
      <w:r w:rsidR="00B65D43">
        <w:rPr>
          <w:b/>
          <w:lang w:val="ca-ES"/>
        </w:rPr>
        <w:t>[6]</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23C8DB4D" w:rsidR="00160E39"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14: Asynchronous programming</w:t>
      </w: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In order to be able to use Asynchronous calls to our server, 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77777777"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11455310" w:rsidR="00FC177A"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15: Request Stages</w:t>
      </w: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458037A7"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1C8E1C61" w:rsidR="002B46AE" w:rsidRDefault="002B46AE" w:rsidP="0070677B">
      <w:pPr>
        <w:pStyle w:val="PARAGRAPH"/>
        <w:ind w:firstLine="0"/>
        <w:rPr>
          <w:sz w:val="16"/>
          <w:szCs w:val="16"/>
          <w:lang w:val="ca-ES"/>
        </w:rPr>
      </w:pPr>
      <w:r>
        <w:rPr>
          <w:noProof/>
        </w:rPr>
        <w:lastRenderedPageBreak/>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r w:rsidR="009F5BF0">
        <w:rPr>
          <w:lang w:val="ca-ES"/>
        </w:rPr>
        <w:tab/>
      </w:r>
      <w:r w:rsidR="009F5BF0">
        <w:rPr>
          <w:lang w:val="ca-ES"/>
        </w:rPr>
        <w:tab/>
      </w:r>
      <w:r w:rsidR="009F5BF0">
        <w:rPr>
          <w:sz w:val="16"/>
          <w:szCs w:val="16"/>
          <w:lang w:val="ca-ES"/>
        </w:rPr>
        <w:t>Fig 16: Router Function</w:t>
      </w:r>
    </w:p>
    <w:p w14:paraId="12E36E09" w14:textId="77777777" w:rsidR="005E1968" w:rsidRPr="009F5BF0" w:rsidRDefault="005E1968" w:rsidP="0070677B">
      <w:pPr>
        <w:pStyle w:val="PARAGRAPH"/>
        <w:ind w:firstLine="0"/>
        <w:rPr>
          <w:sz w:val="16"/>
          <w:szCs w:val="16"/>
          <w:lang w:val="ca-ES"/>
        </w:rPr>
      </w:pP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5B7C4F1" w:rsidR="002B46AE" w:rsidRDefault="009F5BF0" w:rsidP="0070677B">
      <w:pPr>
        <w:pStyle w:val="PARAGRAPH"/>
        <w:ind w:firstLine="0"/>
        <w:rPr>
          <w:sz w:val="16"/>
          <w:szCs w:val="16"/>
          <w:lang w:val="ca-ES"/>
        </w:rPr>
      </w:pPr>
      <w:r>
        <w:rPr>
          <w:lang w:val="ca-ES"/>
        </w:rPr>
        <w:tab/>
      </w:r>
      <w:r>
        <w:rPr>
          <w:lang w:val="ca-ES"/>
        </w:rPr>
        <w:tab/>
      </w:r>
      <w:r w:rsidRPr="009F5BF0">
        <w:rPr>
          <w:sz w:val="16"/>
          <w:szCs w:val="16"/>
          <w:lang w:val="ca-ES"/>
        </w:rPr>
        <w:t>Fig 17: Handler Function</w:t>
      </w:r>
    </w:p>
    <w:p w14:paraId="260B5A26" w14:textId="77777777" w:rsidR="005E1968" w:rsidRPr="009F5BF0" w:rsidRDefault="005E1968" w:rsidP="0070677B">
      <w:pPr>
        <w:pStyle w:val="PARAGRAPH"/>
        <w:ind w:firstLine="0"/>
        <w:rPr>
          <w:sz w:val="16"/>
          <w:szCs w:val="16"/>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52886EC4" w14:textId="6713AD07" w:rsidR="002A2398" w:rsidRDefault="00957E0E"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78E1D269">
            <wp:simplePos x="0" y="0"/>
            <wp:positionH relativeFrom="column">
              <wp:align>right</wp:align>
            </wp:positionH>
            <wp:positionV relativeFrom="paragraph">
              <wp:posOffset>908050</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B46AE">
        <w:rPr>
          <w:lang w:val="ca-ES"/>
        </w:rPr>
        <w:t>The reason behind it is that even though Mono is used for return type from 0 to 1 objects and we expect a N, we are returning a single ServerResponse that will have multiple Users as it’s body.</w:t>
      </w:r>
      <w:r>
        <w:rPr>
          <w:lang w:val="ca-ES"/>
        </w:rPr>
        <w:t xml:space="preserve"> </w:t>
      </w:r>
      <w:r w:rsidR="002A2398">
        <w:rPr>
          <w:lang w:val="ca-ES"/>
        </w:rPr>
        <w:t>We can see that when we are creating the body of the Service we call the userService method findAll.</w:t>
      </w:r>
    </w:p>
    <w:p w14:paraId="570E2E97" w14:textId="47379A6D" w:rsidR="002A2398" w:rsidRDefault="009F5BF0" w:rsidP="0070677B">
      <w:pPr>
        <w:pStyle w:val="PARAGRAPH"/>
        <w:ind w:firstLine="0"/>
        <w:rPr>
          <w:sz w:val="16"/>
          <w:szCs w:val="16"/>
          <w:lang w:val="ca-ES"/>
        </w:rPr>
      </w:pPr>
      <w:r>
        <w:rPr>
          <w:lang w:val="ca-ES"/>
        </w:rPr>
        <w:tab/>
      </w:r>
      <w:r>
        <w:rPr>
          <w:lang w:val="ca-ES"/>
        </w:rPr>
        <w:tab/>
      </w:r>
      <w:r>
        <w:rPr>
          <w:sz w:val="16"/>
          <w:szCs w:val="16"/>
          <w:lang w:val="ca-ES"/>
        </w:rPr>
        <w:t>Fig 18: Service Layer</w:t>
      </w:r>
    </w:p>
    <w:p w14:paraId="657DE4C7" w14:textId="6FF4E001" w:rsidR="005E1968" w:rsidRPr="009F5BF0" w:rsidRDefault="00C47267" w:rsidP="0070677B">
      <w:pPr>
        <w:pStyle w:val="PARAGRAPH"/>
        <w:ind w:firstLine="0"/>
        <w:rPr>
          <w:sz w:val="16"/>
          <w:szCs w:val="16"/>
          <w:lang w:val="ca-ES"/>
        </w:rPr>
      </w:pPr>
      <w:r>
        <w:rPr>
          <w:noProof/>
        </w:rPr>
        <w:drawing>
          <wp:anchor distT="0" distB="0" distL="114300" distR="114300" simplePos="0" relativeHeight="251682816" behindDoc="0" locked="0" layoutInCell="1" allowOverlap="1" wp14:anchorId="64357637" wp14:editId="31C10915">
            <wp:simplePos x="0" y="0"/>
            <wp:positionH relativeFrom="margin">
              <wp:align>right</wp:align>
            </wp:positionH>
            <wp:positionV relativeFrom="paragraph">
              <wp:posOffset>60960</wp:posOffset>
            </wp:positionV>
            <wp:extent cx="3102610" cy="16287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1628775"/>
                    </a:xfrm>
                    <a:prstGeom prst="rect">
                      <a:avLst/>
                    </a:prstGeom>
                  </pic:spPr>
                </pic:pic>
              </a:graphicData>
            </a:graphic>
          </wp:anchor>
        </w:drawing>
      </w:r>
    </w:p>
    <w:p w14:paraId="561E4B71" w14:textId="5C20DD59" w:rsidR="009747DB" w:rsidRDefault="00F2507F" w:rsidP="0070677B">
      <w:pPr>
        <w:pStyle w:val="PARAGRAPH"/>
        <w:ind w:firstLine="0"/>
        <w:rPr>
          <w:lang w:val="ca-ES"/>
        </w:rPr>
      </w:pPr>
      <w:r>
        <w:rPr>
          <w:noProof/>
        </w:rPr>
        <w:drawing>
          <wp:anchor distT="0" distB="0" distL="114300" distR="114300" simplePos="0" relativeHeight="251673600" behindDoc="0" locked="0" layoutInCell="1" allowOverlap="1" wp14:anchorId="5EDD062E" wp14:editId="547949F7">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Pr>
          <w:lang w:val="ca-ES"/>
        </w:rPr>
        <w:t xml:space="preserve">Once the service is called, all that’s left is to do the proper transformations before calling the </w:t>
      </w:r>
      <w:r w:rsidRPr="00F2507F">
        <w:rPr>
          <w:b/>
          <w:lang w:val="ca-ES"/>
        </w:rPr>
        <w:t>Repository layer</w:t>
      </w:r>
      <w:r>
        <w:rPr>
          <w:b/>
          <w:lang w:val="ca-ES"/>
        </w:rPr>
        <w:t xml:space="preserve">, </w:t>
      </w:r>
      <w:r>
        <w:rPr>
          <w:lang w:val="ca-ES"/>
        </w:rPr>
        <w:t xml:space="preserve"> but since this method is pretty simple and comes out of the box from spring there’s no need to do anything else.</w:t>
      </w:r>
    </w:p>
    <w:p w14:paraId="6341202A" w14:textId="29BEA2D3" w:rsidR="00F2507F" w:rsidRDefault="009F5BF0" w:rsidP="0070677B">
      <w:pPr>
        <w:pStyle w:val="PARAGRAPH"/>
        <w:ind w:firstLine="0"/>
        <w:rPr>
          <w:sz w:val="16"/>
          <w:szCs w:val="16"/>
          <w:lang w:val="ca-ES"/>
        </w:rPr>
      </w:pPr>
      <w:r>
        <w:rPr>
          <w:lang w:val="ca-ES"/>
        </w:rPr>
        <w:tab/>
      </w:r>
      <w:r>
        <w:rPr>
          <w:lang w:val="ca-ES"/>
        </w:rPr>
        <w:tab/>
      </w:r>
      <w:r>
        <w:rPr>
          <w:sz w:val="16"/>
          <w:szCs w:val="16"/>
          <w:lang w:val="ca-ES"/>
        </w:rPr>
        <w:t>Fig 19: Repository Layer</w:t>
      </w:r>
    </w:p>
    <w:p w14:paraId="11794E26" w14:textId="77777777" w:rsidR="005E1968" w:rsidRPr="009F5BF0" w:rsidRDefault="005E1968" w:rsidP="0070677B">
      <w:pPr>
        <w:pStyle w:val="PARAGRAPH"/>
        <w:ind w:firstLine="0"/>
        <w:rPr>
          <w:sz w:val="16"/>
          <w:szCs w:val="16"/>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AE0A86B"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17A9FEB8" w14:textId="6F9D9768" w:rsidR="005540B7" w:rsidRDefault="005540B7" w:rsidP="0070677B">
      <w:pPr>
        <w:pStyle w:val="PARAGRAPH"/>
        <w:ind w:firstLine="0"/>
        <w:rPr>
          <w:lang w:val="ca-ES"/>
        </w:rPr>
      </w:pPr>
    </w:p>
    <w:p w14:paraId="0BC66453" w14:textId="77777777" w:rsidR="005540B7" w:rsidRDefault="005540B7" w:rsidP="0070677B">
      <w:pPr>
        <w:pStyle w:val="PARAGRAPH"/>
        <w:ind w:firstLine="0"/>
        <w:rPr>
          <w:lang w:val="ca-ES"/>
        </w:rPr>
      </w:pPr>
    </w:p>
    <w:p w14:paraId="04A90F66" w14:textId="77777777" w:rsidR="00304A81" w:rsidRDefault="00304A81" w:rsidP="0070677B">
      <w:pPr>
        <w:pStyle w:val="PARAGRAPH"/>
        <w:ind w:firstLine="0"/>
        <w:rPr>
          <w:lang w:val="ca-ES"/>
        </w:rPr>
      </w:pPr>
    </w:p>
    <w:p w14:paraId="64C060D8" w14:textId="058021B8"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sidR="00B41416">
        <w:rPr>
          <w:b/>
          <w:lang w:val="ca-ES"/>
        </w:rPr>
        <w:t xml:space="preserve"> </w:t>
      </w:r>
      <w:r w:rsidR="00B41416">
        <w:rPr>
          <w:b/>
          <w:lang w:val="ca-ES"/>
        </w:rPr>
        <w:t>[6]</w:t>
      </w:r>
      <w:r>
        <w:rPr>
          <w:lang w:val="ca-ES"/>
        </w:rPr>
        <w:t xml:space="preserve"> 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EEE1BEA" w14:textId="45ADC506" w:rsidR="00247719"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1C44AFED" w14:textId="1A2E471F" w:rsidR="00247719" w:rsidRDefault="00247719" w:rsidP="00247719">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Test</w:t>
      </w:r>
    </w:p>
    <w:p w14:paraId="316CCBBD" w14:textId="3BEBC1D6" w:rsidR="0090599B" w:rsidRDefault="0090599B" w:rsidP="0090599B">
      <w:pPr>
        <w:pStyle w:val="PARAGRAPH"/>
        <w:ind w:firstLine="0"/>
        <w:rPr>
          <w:lang w:val="ca-ES"/>
        </w:rPr>
      </w:pPr>
      <w:r>
        <w:rPr>
          <w:lang w:val="ca-ES"/>
        </w:rPr>
        <w:t>Due to the lack of time and the tight schedule we have not been able to test as much as we would’ve wanted to. So in order to have some tests in our project we decided to focus all the test on the side of the project that we knew we could test the most with less time and resources.</w:t>
      </w:r>
    </w:p>
    <w:p w14:paraId="5E780E80" w14:textId="79580DD4" w:rsidR="0090599B" w:rsidRDefault="0090599B" w:rsidP="0090599B">
      <w:pPr>
        <w:pStyle w:val="PARAGRAPH"/>
        <w:ind w:firstLine="0"/>
        <w:rPr>
          <w:lang w:val="ca-ES"/>
        </w:rPr>
      </w:pPr>
    </w:p>
    <w:p w14:paraId="784EF839" w14:textId="7D565AE9" w:rsidR="0090599B" w:rsidRPr="0090599B" w:rsidRDefault="0090599B" w:rsidP="0090599B">
      <w:pPr>
        <w:pStyle w:val="PARAGRAPH"/>
        <w:ind w:firstLine="0"/>
        <w:rPr>
          <w:lang w:val="ca-ES"/>
        </w:rPr>
      </w:pPr>
      <w:r>
        <w:rPr>
          <w:lang w:val="ca-ES"/>
        </w:rPr>
        <w:t>Makes use of the knowledge acquired in the Software specialization we decided to use Junit to perform some Unit Test in our project. Following the pattern of examples with the code, we’ll show the tests by layers.</w:t>
      </w:r>
    </w:p>
    <w:p w14:paraId="765182C7" w14:textId="623B5F44" w:rsidR="00702727" w:rsidRDefault="00C47267" w:rsidP="0070677B">
      <w:pPr>
        <w:pStyle w:val="PARAGRAPH"/>
        <w:ind w:firstLine="0"/>
        <w:rPr>
          <w:sz w:val="16"/>
          <w:szCs w:val="16"/>
          <w:lang w:val="ca-ES"/>
        </w:rPr>
      </w:pPr>
      <w:r>
        <w:rPr>
          <w:lang w:val="ca-ES"/>
        </w:rPr>
        <w:tab/>
      </w:r>
      <w:r>
        <w:rPr>
          <w:lang w:val="ca-ES"/>
        </w:rPr>
        <w:tab/>
      </w:r>
      <w:r>
        <w:rPr>
          <w:sz w:val="16"/>
          <w:szCs w:val="16"/>
          <w:lang w:val="ca-ES"/>
        </w:rPr>
        <w:t>Fig 20: Router test</w:t>
      </w:r>
    </w:p>
    <w:p w14:paraId="5B22F042" w14:textId="6213B8E9" w:rsidR="0090599B" w:rsidRDefault="00702727" w:rsidP="0070677B">
      <w:pPr>
        <w:pStyle w:val="PARAGRAPH"/>
        <w:ind w:firstLine="0"/>
        <w:rPr>
          <w:lang w:val="ca-ES"/>
        </w:rPr>
      </w:pPr>
      <w:r>
        <w:rPr>
          <w:lang w:val="ca-ES"/>
        </w:rPr>
        <w:t>Here we can see, that we create a test request to the categories endpoint and check afterwards if the size is correct.</w:t>
      </w:r>
    </w:p>
    <w:p w14:paraId="29A9B48A" w14:textId="6E7FC934" w:rsidR="00702727" w:rsidRDefault="00702727" w:rsidP="0070677B">
      <w:pPr>
        <w:pStyle w:val="PARAGRAPH"/>
        <w:ind w:firstLine="0"/>
        <w:rPr>
          <w:lang w:val="ca-ES"/>
        </w:rPr>
      </w:pPr>
    </w:p>
    <w:p w14:paraId="3756BD23" w14:textId="65C057B9" w:rsidR="00702727" w:rsidRDefault="00775376" w:rsidP="0070677B">
      <w:pPr>
        <w:pStyle w:val="PARAGRAPH"/>
        <w:ind w:firstLine="0"/>
        <w:rPr>
          <w:lang w:val="ca-ES"/>
        </w:rPr>
      </w:pPr>
      <w:r>
        <w:rPr>
          <w:lang w:val="ca-ES"/>
        </w:rPr>
        <w:t>But, if we want to</w:t>
      </w:r>
      <w:r w:rsidR="00CA0534">
        <w:rPr>
          <w:lang w:val="ca-ES"/>
        </w:rPr>
        <w:t xml:space="preserve"> test other layers that depend on getting data from the Database we use Mockito to mock the Repository layer. Mockito</w:t>
      </w:r>
      <w:r w:rsidR="0073341A">
        <w:rPr>
          <w:lang w:val="ca-ES"/>
        </w:rPr>
        <w:t xml:space="preserve"> </w:t>
      </w:r>
      <w:r w:rsidR="0073341A">
        <w:rPr>
          <w:b/>
          <w:lang w:val="ca-ES"/>
        </w:rPr>
        <w:t>[7]</w:t>
      </w:r>
      <w:r w:rsidR="00CA0534">
        <w:rPr>
          <w:lang w:val="ca-ES"/>
        </w:rPr>
        <w:t xml:space="preserve"> allows us to have complete control over what a repositroy function returns so we can </w:t>
      </w:r>
      <w:r w:rsidR="00F2276B">
        <w:rPr>
          <w:lang w:val="ca-ES"/>
        </w:rPr>
        <w:t>later</w:t>
      </w:r>
      <w:r w:rsidR="00CA0534">
        <w:rPr>
          <w:lang w:val="ca-ES"/>
        </w:rPr>
        <w:t xml:space="preserve"> compare results.</w:t>
      </w:r>
    </w:p>
    <w:p w14:paraId="514AC02F" w14:textId="14D1C452" w:rsidR="0090599B" w:rsidRDefault="0090599B" w:rsidP="0070677B">
      <w:pPr>
        <w:pStyle w:val="PARAGRAPH"/>
        <w:ind w:firstLine="0"/>
        <w:rPr>
          <w:lang w:val="ca-ES"/>
        </w:rPr>
      </w:pPr>
    </w:p>
    <w:p w14:paraId="62D38D98" w14:textId="3328FBC8" w:rsidR="00C43FDB" w:rsidRPr="00891C65" w:rsidRDefault="00891C65" w:rsidP="00891C65">
      <w:pPr>
        <w:pStyle w:val="PARAGRAPH"/>
        <w:ind w:left="720" w:firstLine="720"/>
        <w:rPr>
          <w:noProof/>
        </w:rPr>
      </w:pPr>
      <w:r>
        <w:rPr>
          <w:noProof/>
        </w:rPr>
        <w:lastRenderedPageBreak/>
        <w:drawing>
          <wp:anchor distT="0" distB="0" distL="114300" distR="114300" simplePos="0" relativeHeight="251685888" behindDoc="0" locked="0" layoutInCell="1" allowOverlap="1" wp14:anchorId="58B87A1E" wp14:editId="34897C9A">
            <wp:simplePos x="0" y="0"/>
            <wp:positionH relativeFrom="column">
              <wp:posOffset>-4445</wp:posOffset>
            </wp:positionH>
            <wp:positionV relativeFrom="paragraph">
              <wp:posOffset>0</wp:posOffset>
            </wp:positionV>
            <wp:extent cx="3102610" cy="471170"/>
            <wp:effectExtent l="0" t="0" r="254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02610" cy="471170"/>
                    </a:xfrm>
                    <a:prstGeom prst="rect">
                      <a:avLst/>
                    </a:prstGeom>
                  </pic:spPr>
                </pic:pic>
              </a:graphicData>
            </a:graphic>
          </wp:anchor>
        </w:drawing>
      </w:r>
      <w:r w:rsidR="00C43FDB">
        <w:rPr>
          <w:sz w:val="16"/>
          <w:szCs w:val="16"/>
          <w:lang w:val="ca-ES"/>
        </w:rPr>
        <w:t>Fig 21: Mockito usage</w:t>
      </w:r>
    </w:p>
    <w:p w14:paraId="10EA7CE9" w14:textId="79F3DE1B" w:rsidR="0090599B" w:rsidRDefault="00957E0E" w:rsidP="0070677B">
      <w:pPr>
        <w:pStyle w:val="PARAGRAPH"/>
        <w:ind w:firstLine="0"/>
        <w:rPr>
          <w:lang w:val="ca-ES"/>
        </w:rPr>
      </w:pPr>
      <w:r>
        <w:rPr>
          <w:noProof/>
        </w:rPr>
        <w:drawing>
          <wp:anchor distT="0" distB="0" distL="114300" distR="114300" simplePos="0" relativeHeight="251684864" behindDoc="0" locked="0" layoutInCell="1" allowOverlap="1" wp14:anchorId="47301B3A" wp14:editId="2E0E982E">
            <wp:simplePos x="0" y="0"/>
            <wp:positionH relativeFrom="margin">
              <wp:align>left</wp:align>
            </wp:positionH>
            <wp:positionV relativeFrom="paragraph">
              <wp:posOffset>476250</wp:posOffset>
            </wp:positionV>
            <wp:extent cx="3048000" cy="1285240"/>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1285240"/>
                    </a:xfrm>
                    <a:prstGeom prst="rect">
                      <a:avLst/>
                    </a:prstGeom>
                  </pic:spPr>
                </pic:pic>
              </a:graphicData>
            </a:graphic>
            <wp14:sizeRelH relativeFrom="margin">
              <wp14:pctWidth>0</wp14:pctWidth>
            </wp14:sizeRelH>
            <wp14:sizeRelV relativeFrom="margin">
              <wp14:pctHeight>0</wp14:pctHeight>
            </wp14:sizeRelV>
          </wp:anchor>
        </w:drawing>
      </w:r>
      <w:r w:rsidR="00C43FDB">
        <w:rPr>
          <w:lang w:val="ca-ES"/>
        </w:rPr>
        <w:t>As we can see, we create a dummy array of objects that will be returned when we call the method findAll from the repository layer.</w:t>
      </w:r>
    </w:p>
    <w:p w14:paraId="7FCD3BAE" w14:textId="09985A37" w:rsidR="00C43FDB" w:rsidRPr="00A03382" w:rsidRDefault="00C43FDB" w:rsidP="0070677B">
      <w:pPr>
        <w:pStyle w:val="PARAGRAPH"/>
        <w:ind w:firstLine="0"/>
        <w:rPr>
          <w:sz w:val="16"/>
          <w:szCs w:val="16"/>
          <w:lang w:val="ca-ES"/>
        </w:rPr>
      </w:pPr>
      <w:r>
        <w:rPr>
          <w:lang w:val="ca-ES"/>
        </w:rPr>
        <w:tab/>
      </w:r>
      <w:r>
        <w:rPr>
          <w:lang w:val="ca-ES"/>
        </w:rPr>
        <w:tab/>
      </w:r>
      <w:r w:rsidR="00A03382">
        <w:rPr>
          <w:sz w:val="16"/>
          <w:szCs w:val="16"/>
          <w:lang w:val="ca-ES"/>
        </w:rPr>
        <w:t>Fig 22: Service layer test</w:t>
      </w:r>
    </w:p>
    <w:p w14:paraId="0B821223" w14:textId="58767A95" w:rsidR="0090599B" w:rsidRDefault="00A03382" w:rsidP="0070677B">
      <w:pPr>
        <w:pStyle w:val="PARAGRAPH"/>
        <w:ind w:firstLine="0"/>
        <w:rPr>
          <w:lang w:val="ca-ES"/>
        </w:rPr>
      </w:pPr>
      <w:r>
        <w:rPr>
          <w:lang w:val="ca-ES"/>
        </w:rPr>
        <w:t>We can see clearly here how we call the method findAllCategories and with a StepVerifier we check every value and compare it with the dummy object we instructed the repository to return.</w:t>
      </w:r>
    </w:p>
    <w:p w14:paraId="7559D0A0" w14:textId="1BDA3C1C" w:rsidR="00B42097" w:rsidRPr="007738A2" w:rsidRDefault="00247719" w:rsidP="00B42097">
      <w:pPr>
        <w:pStyle w:val="Heading1"/>
        <w:spacing w:line="240" w:lineRule="auto"/>
        <w:ind w:left="0" w:firstLine="0"/>
        <w:rPr>
          <w:color w:val="000000"/>
          <w:lang w:val="ca-ES"/>
        </w:rPr>
      </w:pPr>
      <w:r>
        <w:rPr>
          <w:color w:val="000000"/>
          <w:lang w:val="ca-ES"/>
        </w:rPr>
        <w:t>8</w:t>
      </w:r>
      <w:r w:rsidR="00B42097" w:rsidRPr="007738A2">
        <w:rPr>
          <w:color w:val="000000"/>
          <w:lang w:val="ca-ES"/>
        </w:rPr>
        <w:tab/>
      </w:r>
      <w:r w:rsidR="00B42097">
        <w:rPr>
          <w:color w:val="000000"/>
          <w:lang w:val="ca-ES"/>
        </w:rPr>
        <w:t>results</w:t>
      </w:r>
    </w:p>
    <w:p w14:paraId="11A57174" w14:textId="77777777" w:rsidR="00B42097" w:rsidRDefault="00B42097" w:rsidP="0070677B">
      <w:pPr>
        <w:pStyle w:val="PARAGRAPH"/>
        <w:ind w:firstLine="0"/>
        <w:rPr>
          <w:lang w:val="ca-ES"/>
        </w:rPr>
      </w:pPr>
    </w:p>
    <w:p w14:paraId="3D4BB8FF" w14:textId="17FE8483" w:rsidR="00A45938" w:rsidRPr="00EF60A5" w:rsidRDefault="00A45938" w:rsidP="0070677B">
      <w:pPr>
        <w:pStyle w:val="PARAGRAPH"/>
        <w:ind w:firstLine="0"/>
        <w:rPr>
          <w:rFonts w:ascii="Palatino Linotype" w:hAnsi="Palatino Linotype"/>
          <w:lang w:val="ca-ES"/>
        </w:rPr>
      </w:pPr>
      <w:r w:rsidRPr="00EF60A5">
        <w:rPr>
          <w:rFonts w:ascii="Palatino Linotype" w:hAnsi="Palatino Linotype"/>
          <w:lang w:val="ca-ES"/>
        </w:rPr>
        <w:t xml:space="preserve">Now, the results obtained from the development of this project will be exposed. Since displaying those results requires a considerable amount of images, in order not to overload this document with more images, </w:t>
      </w:r>
      <w:r w:rsidR="001C2A6D" w:rsidRPr="00EF60A5">
        <w:rPr>
          <w:rFonts w:ascii="Palatino Linotype" w:hAnsi="Palatino Linotype"/>
          <w:lang w:val="ca-ES"/>
        </w:rPr>
        <w:t>the images regarding the Ionic app</w:t>
      </w:r>
      <w:r w:rsidRPr="00EF60A5">
        <w:rPr>
          <w:rFonts w:ascii="Palatino Linotype" w:hAnsi="Palatino Linotype"/>
          <w:lang w:val="ca-ES"/>
        </w:rPr>
        <w:t xml:space="preserve"> will be shown in the appendix section. </w:t>
      </w:r>
    </w:p>
    <w:p w14:paraId="62570AF8" w14:textId="77777777" w:rsidR="001C2A6D" w:rsidRDefault="001C2A6D" w:rsidP="0070677B">
      <w:pPr>
        <w:pStyle w:val="PARAGRAPH"/>
        <w:ind w:firstLine="0"/>
        <w:rPr>
          <w:lang w:val="ca-ES"/>
        </w:rPr>
      </w:pPr>
    </w:p>
    <w:p w14:paraId="404CC734" w14:textId="69D74954" w:rsidR="001C2A6D" w:rsidRPr="00EF60A5" w:rsidRDefault="001C2A6D" w:rsidP="0070677B">
      <w:pPr>
        <w:pStyle w:val="PARAGRAPH"/>
        <w:ind w:firstLine="0"/>
        <w:rPr>
          <w:rFonts w:ascii="Palatino Linotype" w:hAnsi="Palatino Linotype"/>
          <w:lang w:val="ca-ES"/>
        </w:rPr>
      </w:pPr>
      <w:r w:rsidRPr="00EF60A5">
        <w:rPr>
          <w:rFonts w:ascii="Palatino Linotype" w:hAnsi="Palatino Linotype"/>
          <w:lang w:val="ca-ES"/>
        </w:rPr>
        <w:t>The main features of our Ionic App were to let the user see the groups he’s in, it’s members and expenses and obviously the debts of the users.</w:t>
      </w:r>
      <w:r w:rsidR="00E21B1A" w:rsidRPr="00EF60A5">
        <w:rPr>
          <w:rFonts w:ascii="Palatino Linotype" w:hAnsi="Palatino Linotype"/>
          <w:lang w:val="ca-ES"/>
        </w:rPr>
        <w:t xml:space="preserve"> We think the app allows us to do so by using charts and lists that will help the user greatly.</w:t>
      </w:r>
    </w:p>
    <w:p w14:paraId="338AA050" w14:textId="6CE7047D" w:rsidR="00F829AC" w:rsidRPr="0095368C" w:rsidRDefault="00247719" w:rsidP="0095368C">
      <w:pPr>
        <w:pStyle w:val="Heading1"/>
        <w:spacing w:line="240" w:lineRule="auto"/>
        <w:ind w:left="0" w:firstLine="0"/>
        <w:rPr>
          <w:color w:val="000000"/>
          <w:lang w:val="ca-ES"/>
        </w:rPr>
      </w:pPr>
      <w:r>
        <w:rPr>
          <w:color w:val="000000"/>
          <w:lang w:val="ca-ES"/>
        </w:rPr>
        <w:t>9</w:t>
      </w:r>
      <w:r w:rsidR="003B2158">
        <w:rPr>
          <w:color w:val="000000"/>
          <w:lang w:val="ca-ES"/>
        </w:rPr>
        <w:tab/>
      </w:r>
      <w:r w:rsidR="00537DEA" w:rsidRPr="007738A2">
        <w:rPr>
          <w:color w:val="000000"/>
          <w:lang w:val="ca-ES"/>
        </w:rPr>
        <w:t>Conclusi</w:t>
      </w:r>
      <w:r w:rsidR="00B42097">
        <w:rPr>
          <w:color w:val="000000"/>
          <w:lang w:val="ca-ES"/>
        </w:rPr>
        <w:t>on &amp; future work</w:t>
      </w:r>
    </w:p>
    <w:p w14:paraId="08E52672" w14:textId="6DFEA665" w:rsidR="00F829AC" w:rsidRPr="002A1721" w:rsidRDefault="00247719" w:rsidP="002A1721">
      <w:pPr>
        <w:pStyle w:val="Heading2"/>
        <w:spacing w:line="240" w:lineRule="auto"/>
        <w:ind w:left="0" w:firstLine="0"/>
        <w:rPr>
          <w:color w:val="000000"/>
          <w:lang w:val="ca-ES"/>
        </w:rPr>
      </w:pPr>
      <w:r>
        <w:rPr>
          <w:color w:val="000000"/>
          <w:lang w:val="ca-ES"/>
        </w:rPr>
        <w:t>9</w:t>
      </w:r>
      <w:r w:rsidR="00F829AC" w:rsidRPr="007738A2">
        <w:rPr>
          <w:color w:val="000000"/>
          <w:lang w:val="ca-ES"/>
        </w:rPr>
        <w:t>.</w:t>
      </w:r>
      <w:r w:rsidR="00F829AC">
        <w:rPr>
          <w:color w:val="000000"/>
          <w:lang w:val="ca-ES"/>
        </w:rPr>
        <w:t>1 Conclusions</w:t>
      </w:r>
    </w:p>
    <w:p w14:paraId="576E3A68" w14:textId="122421AD"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t xml:space="preserve">Since the beggining of this project, I believe that every stage of it has been quite positive. Starting from the basis that at first I was a bit lost regarding most of the technological stack that forms this project. I’ve learned some amazing new technologies and explored a part of Software Development that really intrigues and fascinates me. </w:t>
      </w:r>
    </w:p>
    <w:p w14:paraId="727FFE2B" w14:textId="77777777" w:rsidR="00B136EA" w:rsidRDefault="00B136EA" w:rsidP="0056412D">
      <w:pPr>
        <w:pStyle w:val="Text"/>
        <w:spacing w:line="240" w:lineRule="auto"/>
        <w:ind w:firstLine="0"/>
        <w:rPr>
          <w:rFonts w:ascii="Palatino Linotype" w:hAnsi="Palatino Linotype"/>
          <w:sz w:val="19"/>
          <w:szCs w:val="19"/>
          <w:lang w:val="ca-ES"/>
        </w:rPr>
      </w:pPr>
    </w:p>
    <w:p w14:paraId="73AAD015" w14:textId="6336017D" w:rsidR="0010598D"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r w:rsidR="00DC6A12">
        <w:rPr>
          <w:rFonts w:ascii="Palatino Linotype" w:hAnsi="Palatino Linotype"/>
          <w:color w:val="000000" w:themeColor="text1"/>
          <w:sz w:val="19"/>
          <w:szCs w:val="19"/>
          <w:lang w:val="ca-ES"/>
        </w:rPr>
        <w:t xml:space="preserve"> </w:t>
      </w:r>
      <w:r>
        <w:rPr>
          <w:rFonts w:ascii="Palatino Linotype" w:hAnsi="Palatino Linotype"/>
          <w:color w:val="000000" w:themeColor="text1"/>
          <w:sz w:val="19"/>
          <w:szCs w:val="19"/>
          <w:lang w:val="ca-ES"/>
        </w:rPr>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r w:rsidR="004B692B">
        <w:rPr>
          <w:rFonts w:ascii="Palatino Linotype" w:hAnsi="Palatino Linotype"/>
          <w:color w:val="000000" w:themeColor="text1"/>
          <w:sz w:val="19"/>
          <w:szCs w:val="19"/>
          <w:lang w:val="ca-ES"/>
        </w:rPr>
        <w:t xml:space="preserve"> </w:t>
      </w:r>
      <w:r w:rsidR="0010598D">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sidR="0010598D">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sidR="0010598D">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w:t>
      </w:r>
      <w:r w:rsidR="003A3DC2">
        <w:rPr>
          <w:rFonts w:ascii="Palatino Linotype" w:hAnsi="Palatino Linotype"/>
          <w:color w:val="000000" w:themeColor="text1"/>
          <w:sz w:val="19"/>
          <w:szCs w:val="19"/>
          <w:lang w:val="ca-ES"/>
        </w:rPr>
        <w:t>and development with these technologies, the development process has been delayed more than anticipated. We</w:t>
      </w:r>
      <w:r w:rsidR="0010598D">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 xml:space="preserve">thought we could adapt to these new paradigms at a much higher speed that ended up happening and that’s been one of our mistakes. </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D8ACFDF" w14:textId="71AAA1C9" w:rsidR="00B136EA" w:rsidRDefault="003A3DC2" w:rsidP="007B4442">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We tried to learn too many new technologies within the context of this project</w:t>
      </w:r>
      <w:r w:rsidR="00BB56B0">
        <w:rPr>
          <w:rFonts w:ascii="Palatino Linotype" w:hAnsi="Palatino Linotype"/>
          <w:color w:val="000000" w:themeColor="text1"/>
          <w:sz w:val="19"/>
          <w:szCs w:val="19"/>
          <w:lang w:val="ca-ES"/>
        </w:rPr>
        <w:t xml:space="preserve"> and</w:t>
      </w:r>
      <w:r>
        <w:rPr>
          <w:rFonts w:ascii="Palatino Linotype" w:hAnsi="Palatino Linotype"/>
          <w:color w:val="000000" w:themeColor="text1"/>
          <w:sz w:val="19"/>
          <w:szCs w:val="19"/>
          <w:lang w:val="ca-ES"/>
        </w:rPr>
        <w:t xml:space="preserve"> that ended up backfiring us and slowing the whole development </w:t>
      </w:r>
      <w:r w:rsidR="00C601E1">
        <w:rPr>
          <w:rFonts w:ascii="Palatino Linotype" w:hAnsi="Palatino Linotype"/>
          <w:color w:val="000000" w:themeColor="text1"/>
          <w:sz w:val="19"/>
          <w:szCs w:val="19"/>
          <w:lang w:val="ca-ES"/>
        </w:rPr>
        <w:t>stage.</w:t>
      </w:r>
    </w:p>
    <w:p w14:paraId="18DBE45B" w14:textId="23F9523E" w:rsidR="00560271" w:rsidRDefault="00247719" w:rsidP="00560271">
      <w:pPr>
        <w:pStyle w:val="Heading2"/>
        <w:spacing w:line="240" w:lineRule="auto"/>
        <w:ind w:left="0" w:firstLine="0"/>
        <w:rPr>
          <w:color w:val="000000"/>
          <w:lang w:val="ca-ES"/>
        </w:rPr>
      </w:pPr>
      <w:r>
        <w:rPr>
          <w:color w:val="000000"/>
          <w:lang w:val="ca-ES"/>
        </w:rPr>
        <w:t>9</w:t>
      </w:r>
      <w:r w:rsidR="00560271" w:rsidRPr="007738A2">
        <w:rPr>
          <w:color w:val="000000"/>
          <w:lang w:val="ca-ES"/>
        </w:rPr>
        <w:t>.</w:t>
      </w:r>
      <w:r w:rsidR="00560271">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77D8F01E" w:rsidR="0010598D" w:rsidRDefault="0010598D" w:rsidP="00841FE6">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w:t>
      </w:r>
      <w:r w:rsidR="00D8142E">
        <w:rPr>
          <w:rFonts w:ascii="Palatino Linotype" w:hAnsi="Palatino Linotype"/>
          <w:color w:val="000000" w:themeColor="text1"/>
          <w:sz w:val="19"/>
          <w:szCs w:val="19"/>
          <w:lang w:val="ca-ES"/>
        </w:rPr>
        <w:t xml:space="preserve"> only</w:t>
      </w:r>
      <w:r>
        <w:rPr>
          <w:rFonts w:ascii="Palatino Linotype" w:hAnsi="Palatino Linotype"/>
          <w:color w:val="000000" w:themeColor="text1"/>
          <w:sz w:val="19"/>
          <w:szCs w:val="19"/>
          <w:lang w:val="ca-ES"/>
        </w:rPr>
        <w:t xml:space="preserve"> able to create some test cases </w:t>
      </w:r>
      <w:r w:rsidR="00D8142E">
        <w:rPr>
          <w:rFonts w:ascii="Palatino Linotype" w:hAnsi="Palatino Linotype"/>
          <w:color w:val="000000" w:themeColor="text1"/>
          <w:sz w:val="19"/>
          <w:szCs w:val="19"/>
          <w:lang w:val="ca-ES"/>
        </w:rPr>
        <w:t xml:space="preserve">for </w:t>
      </w:r>
      <w:r>
        <w:rPr>
          <w:rFonts w:ascii="Palatino Linotype" w:hAnsi="Palatino Linotype"/>
          <w:color w:val="000000" w:themeColor="text1"/>
          <w:sz w:val="19"/>
          <w:szCs w:val="19"/>
          <w:lang w:val="ca-ES"/>
        </w:rPr>
        <w:t>unit test</w:t>
      </w:r>
      <w:r w:rsidR="00D8142E">
        <w:rPr>
          <w:rFonts w:ascii="Palatino Linotype" w:hAnsi="Palatino Linotype"/>
          <w:color w:val="000000" w:themeColor="text1"/>
          <w:sz w:val="19"/>
          <w:szCs w:val="19"/>
          <w:lang w:val="ca-ES"/>
        </w:rPr>
        <w:t xml:space="preserve"> and not</w:t>
      </w:r>
      <w:r>
        <w:rPr>
          <w:rFonts w:ascii="Palatino Linotype" w:hAnsi="Palatino Linotype"/>
          <w:color w:val="000000" w:themeColor="text1"/>
          <w:sz w:val="19"/>
          <w:szCs w:val="19"/>
          <w:lang w:val="ca-ES"/>
        </w:rPr>
        <w:t xml:space="preserve"> integration tests. That is also something that we are looking forward to implement in this upcoming month.</w:t>
      </w:r>
    </w:p>
    <w:p w14:paraId="4D39702F" w14:textId="2F91AB9E" w:rsidR="0096115D" w:rsidRDefault="0096115D" w:rsidP="003F229B">
      <w:pPr>
        <w:pStyle w:val="Text"/>
        <w:spacing w:line="240" w:lineRule="auto"/>
        <w:ind w:firstLine="0"/>
        <w:rPr>
          <w:rFonts w:ascii="Palatino Linotype" w:hAnsi="Palatino Linotype"/>
          <w:color w:val="000000" w:themeColor="text1"/>
          <w:sz w:val="19"/>
          <w:szCs w:val="19"/>
          <w:lang w:val="ca-ES"/>
        </w:rPr>
      </w:pPr>
    </w:p>
    <w:p w14:paraId="02719F7F" w14:textId="7AC0DF2F" w:rsidR="0096115D" w:rsidRPr="0010598D" w:rsidRDefault="0096115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Once the original vision of the project has been fullfilled our next step will be to try to integrate the project with other apps/services to make our user’s experience even better. Some current ideas include get the expenses directly from the bank account, be able to pay your debt from the app itself or even implementing a group chat.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77777777"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36FB21BA" w14:textId="77777777" w:rsidR="00750883" w:rsidRDefault="00750883" w:rsidP="00750883">
      <w:pPr>
        <w:pStyle w:val="PARAGRAPH"/>
        <w:ind w:firstLine="0"/>
        <w:rPr>
          <w:lang w:val="ca-ES"/>
        </w:rPr>
      </w:pPr>
    </w:p>
    <w:p w14:paraId="5B49B12A" w14:textId="1B290B33"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w:t>
      </w:r>
      <w:r w:rsidR="00A6613F" w:rsidRPr="00A6613F">
        <w:rPr>
          <w:rFonts w:ascii="Palatino Linotype" w:hAnsi="Palatino Linotype"/>
          <w:b/>
          <w:lang w:val="ca-ES"/>
        </w:rPr>
        <w:t>[2]</w:t>
      </w:r>
      <w:r>
        <w:rPr>
          <w:lang w:val="ca-ES"/>
        </w:rPr>
        <w:t xml:space="preserve"> and specially Design and Implementation of the Ionic App. I dont know if I would’ve made this project without all that help.</w:t>
      </w:r>
    </w:p>
    <w:p w14:paraId="4F799F44" w14:textId="77777777" w:rsidR="0096115D" w:rsidRDefault="0096115D" w:rsidP="00750883">
      <w:pPr>
        <w:pStyle w:val="PARAGRAPH"/>
        <w:ind w:firstLine="0"/>
        <w:rPr>
          <w:lang w:val="ca-ES"/>
        </w:rPr>
      </w:pPr>
    </w:p>
    <w:p w14:paraId="5AFC6480" w14:textId="77777777" w:rsidR="003410C8" w:rsidRPr="007738A2"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t>References</w:t>
      </w:r>
    </w:p>
    <w:p w14:paraId="1FA87179" w14:textId="01C25845" w:rsidR="003410C8" w:rsidRPr="007738A2" w:rsidRDefault="00891C65" w:rsidP="00A20838">
      <w:pPr>
        <w:numPr>
          <w:ilvl w:val="0"/>
          <w:numId w:val="2"/>
        </w:numPr>
        <w:spacing w:line="240" w:lineRule="auto"/>
        <w:rPr>
          <w:color w:val="000000"/>
          <w:sz w:val="16"/>
          <w:szCs w:val="16"/>
          <w:lang w:val="ca-ES"/>
        </w:rPr>
      </w:pPr>
      <w:r>
        <w:t>Ionic 4</w:t>
      </w:r>
      <w:r w:rsidR="00062AD3" w:rsidRPr="00062AD3">
        <w:t>, link:</w:t>
      </w:r>
      <w:r w:rsidRPr="00062AD3">
        <w:t xml:space="preserve"> </w:t>
      </w:r>
      <w:hyperlink r:id="rId32" w:history="1">
        <w:r w:rsidRPr="00062AD3">
          <w:rPr>
            <w:rStyle w:val="Hyperlink"/>
            <w:color w:val="auto"/>
            <w:u w:val="none"/>
          </w:rPr>
          <w:t>https://ionicframework.com/docs</w:t>
        </w:r>
      </w:hyperlink>
    </w:p>
    <w:p w14:paraId="1C15E2CF" w14:textId="2A8CF92C" w:rsidR="003410C8" w:rsidRPr="007738A2" w:rsidRDefault="00CD0CEB" w:rsidP="00A20838">
      <w:pPr>
        <w:numPr>
          <w:ilvl w:val="0"/>
          <w:numId w:val="2"/>
        </w:numPr>
        <w:spacing w:line="240" w:lineRule="auto"/>
        <w:rPr>
          <w:color w:val="000000"/>
          <w:sz w:val="16"/>
          <w:lang w:val="ca-ES"/>
        </w:rPr>
      </w:pPr>
      <w:r>
        <w:rPr>
          <w:color w:val="000000"/>
          <w:sz w:val="16"/>
          <w:lang w:val="ca-ES"/>
        </w:rPr>
        <w:t>Docker, link:</w:t>
      </w:r>
      <w:r w:rsidR="00EC5C30">
        <w:rPr>
          <w:color w:val="000000"/>
          <w:sz w:val="16"/>
          <w:lang w:val="ca-ES"/>
        </w:rPr>
        <w:t xml:space="preserve"> </w:t>
      </w:r>
      <w:hyperlink r:id="rId33" w:history="1">
        <w:r w:rsidR="00EC5C30" w:rsidRPr="00EC5C30">
          <w:rPr>
            <w:rStyle w:val="Hyperlink"/>
            <w:color w:val="auto"/>
            <w:u w:val="none"/>
          </w:rPr>
          <w:t>https://www.docker.com/get-started</w:t>
        </w:r>
      </w:hyperlink>
      <w:r w:rsidR="00EC5C30">
        <w:rPr>
          <w:color w:val="000000"/>
          <w:sz w:val="16"/>
          <w:lang w:val="ca-ES"/>
        </w:rPr>
        <w:t xml:space="preserve"> </w:t>
      </w:r>
      <w:r>
        <w:rPr>
          <w:color w:val="000000"/>
          <w:sz w:val="16"/>
          <w:lang w:val="ca-ES"/>
        </w:rPr>
        <w:t xml:space="preserve"> </w:t>
      </w:r>
    </w:p>
    <w:p w14:paraId="0EAAED5A" w14:textId="6CEAEC88" w:rsidR="003410C8" w:rsidRDefault="00EC5C30" w:rsidP="00A20838">
      <w:pPr>
        <w:numPr>
          <w:ilvl w:val="0"/>
          <w:numId w:val="2"/>
        </w:numPr>
        <w:spacing w:line="240" w:lineRule="auto"/>
        <w:rPr>
          <w:color w:val="000000"/>
          <w:sz w:val="16"/>
          <w:lang w:val="ca-ES"/>
        </w:rPr>
      </w:pPr>
      <w:r>
        <w:rPr>
          <w:color w:val="000000"/>
          <w:sz w:val="16"/>
          <w:lang w:val="ca-ES"/>
        </w:rPr>
        <w:t>MongoDb Atlas, link:</w:t>
      </w:r>
      <w:r w:rsidRPr="00EC5C30">
        <w:rPr>
          <w:sz w:val="16"/>
          <w:lang w:val="ca-ES"/>
        </w:rPr>
        <w:t xml:space="preserve"> </w:t>
      </w:r>
      <w:hyperlink r:id="rId34" w:history="1">
        <w:r w:rsidRPr="00EC5C30">
          <w:rPr>
            <w:rStyle w:val="Hyperlink"/>
            <w:color w:val="auto"/>
            <w:u w:val="none"/>
          </w:rPr>
          <w:t>https://www.docker.com/get-started</w:t>
        </w:r>
      </w:hyperlink>
    </w:p>
    <w:p w14:paraId="25672728" w14:textId="2CCACE61" w:rsidR="00916D64" w:rsidRDefault="00EC5C30" w:rsidP="00A20838">
      <w:pPr>
        <w:numPr>
          <w:ilvl w:val="0"/>
          <w:numId w:val="2"/>
        </w:numPr>
        <w:spacing w:line="240" w:lineRule="auto"/>
        <w:rPr>
          <w:color w:val="000000"/>
          <w:sz w:val="16"/>
          <w:lang w:val="ca-ES"/>
        </w:rPr>
      </w:pPr>
      <w:r>
        <w:rPr>
          <w:color w:val="000000"/>
          <w:sz w:val="16"/>
          <w:lang w:val="ca-ES"/>
        </w:rPr>
        <w:t xml:space="preserve">JMS, link : </w:t>
      </w:r>
      <w:hyperlink r:id="rId35" w:history="1">
        <w:r w:rsidRPr="00EC5C30">
          <w:rPr>
            <w:rStyle w:val="Hyperlink"/>
            <w:color w:val="auto"/>
            <w:u w:val="none"/>
          </w:rPr>
          <w:t>https://www.javatpoint.com/jms-tutorial</w:t>
        </w:r>
      </w:hyperlink>
      <w:r w:rsidR="00916D64">
        <w:rPr>
          <w:color w:val="000000"/>
          <w:sz w:val="16"/>
          <w:lang w:val="ca-ES"/>
        </w:rPr>
        <w:t xml:space="preserve"> </w:t>
      </w:r>
    </w:p>
    <w:p w14:paraId="4256E700" w14:textId="08DF929E" w:rsidR="00916D64" w:rsidRPr="002778A4" w:rsidRDefault="00AF7D2A" w:rsidP="00AF7D2A">
      <w:pPr>
        <w:numPr>
          <w:ilvl w:val="0"/>
          <w:numId w:val="2"/>
        </w:numPr>
        <w:spacing w:line="240" w:lineRule="auto"/>
        <w:jc w:val="left"/>
        <w:rPr>
          <w:color w:val="000000"/>
          <w:sz w:val="18"/>
          <w:lang w:val="ca-ES"/>
        </w:rPr>
      </w:pPr>
      <w:r>
        <w:rPr>
          <w:color w:val="000000"/>
          <w:sz w:val="16"/>
          <w:lang w:val="ca-ES"/>
        </w:rPr>
        <w:t xml:space="preserve">Active MQ, link: </w:t>
      </w:r>
      <w:hyperlink r:id="rId36" w:history="1">
        <w:r w:rsidRPr="002778A4">
          <w:rPr>
            <w:rStyle w:val="Hyperlink"/>
            <w:color w:val="auto"/>
            <w:sz w:val="18"/>
            <w:u w:val="none"/>
          </w:rPr>
          <w:t>https://www.adictosaltrabajo.com/2012/07/25/active-mq/</w:t>
        </w:r>
      </w:hyperlink>
      <w:r w:rsidR="00916D64" w:rsidRPr="002778A4">
        <w:rPr>
          <w:sz w:val="16"/>
          <w:lang w:val="ca-ES"/>
        </w:rPr>
        <w:t xml:space="preserve"> </w:t>
      </w:r>
    </w:p>
    <w:p w14:paraId="2C4B30A2" w14:textId="30414F82" w:rsidR="00916D64" w:rsidRDefault="00AF7D2A" w:rsidP="00AF7D2A">
      <w:pPr>
        <w:numPr>
          <w:ilvl w:val="0"/>
          <w:numId w:val="2"/>
        </w:numPr>
        <w:spacing w:line="240" w:lineRule="auto"/>
        <w:jc w:val="left"/>
        <w:rPr>
          <w:color w:val="000000"/>
          <w:sz w:val="16"/>
          <w:lang w:val="ca-ES"/>
        </w:rPr>
      </w:pPr>
      <w:r>
        <w:rPr>
          <w:color w:val="000000"/>
          <w:sz w:val="16"/>
          <w:lang w:val="ca-ES"/>
        </w:rPr>
        <w:t xml:space="preserve">Reactive Programming, link: </w:t>
      </w:r>
      <w:hyperlink r:id="rId37" w:history="1">
        <w:r w:rsidRPr="00AF7D2A">
          <w:rPr>
            <w:rStyle w:val="Hyperlink"/>
            <w:color w:val="auto"/>
            <w:u w:val="none"/>
          </w:rPr>
          <w:t>https://gist.github.com/staltz/868e7e9bc2a7b8c1f754</w:t>
        </w:r>
      </w:hyperlink>
      <w:r w:rsidR="00916D64">
        <w:rPr>
          <w:color w:val="000000"/>
          <w:sz w:val="16"/>
          <w:lang w:val="ca-ES"/>
        </w:rPr>
        <w:t xml:space="preserve"> </w:t>
      </w:r>
    </w:p>
    <w:p w14:paraId="06A131E0" w14:textId="01DFC4BB" w:rsidR="00916D64" w:rsidRPr="00AF7D2A" w:rsidRDefault="00AF7D2A" w:rsidP="00AF7D2A">
      <w:pPr>
        <w:numPr>
          <w:ilvl w:val="0"/>
          <w:numId w:val="2"/>
        </w:numPr>
        <w:spacing w:line="240" w:lineRule="auto"/>
        <w:rPr>
          <w:color w:val="000000"/>
          <w:sz w:val="16"/>
          <w:lang w:val="ca-ES"/>
        </w:rPr>
      </w:pPr>
      <w:r>
        <w:rPr>
          <w:color w:val="000000"/>
          <w:sz w:val="16"/>
          <w:lang w:val="ca-ES"/>
        </w:rPr>
        <w:t xml:space="preserve">Mockito, link: </w:t>
      </w:r>
      <w:hyperlink r:id="rId38" w:history="1">
        <w:r w:rsidRPr="002778A4">
          <w:rPr>
            <w:rStyle w:val="Hyperlink"/>
            <w:color w:val="auto"/>
            <w:u w:val="none"/>
          </w:rPr>
          <w:t>https://site.mockito.org/</w:t>
        </w:r>
      </w:hyperlink>
      <w:r w:rsidR="00916D64" w:rsidRPr="002778A4">
        <w:rPr>
          <w:sz w:val="16"/>
          <w:lang w:val="ca-ES"/>
        </w:rPr>
        <w:t xml:space="preserve"> </w:t>
      </w:r>
    </w:p>
    <w:p w14:paraId="310315EF" w14:textId="77777777" w:rsidR="00BD6613" w:rsidRDefault="00BD6613" w:rsidP="0056412D">
      <w:pPr>
        <w:widowControl/>
        <w:spacing w:line="240" w:lineRule="auto"/>
        <w:jc w:val="left"/>
        <w:rPr>
          <w:rFonts w:ascii="Helvetica" w:hAnsi="Helvetica"/>
          <w:b/>
          <w:bCs/>
          <w:color w:val="000000"/>
          <w:kern w:val="0"/>
          <w:sz w:val="22"/>
          <w:szCs w:val="16"/>
          <w:lang w:val="ca-ES"/>
        </w:rPr>
        <w:sectPr w:rsidR="00BD6613" w:rsidSect="000E1073">
          <w:type w:val="continuous"/>
          <w:pgSz w:w="11340" w:h="15480" w:code="1"/>
          <w:pgMar w:top="1196" w:right="607" w:bottom="357" w:left="720" w:header="607" w:footer="74" w:gutter="0"/>
          <w:paperSrc w:first="261" w:other="261"/>
          <w:cols w:num="2" w:space="240"/>
          <w:docGrid w:linePitch="258"/>
        </w:sectPr>
      </w:pPr>
    </w:p>
    <w:p w14:paraId="208C9AFC" w14:textId="0FAA7825" w:rsidR="00BD6613" w:rsidRPr="007738A2" w:rsidRDefault="00BD6613" w:rsidP="00ED6CFF">
      <w:pPr>
        <w:pStyle w:val="References"/>
        <w:jc w:val="left"/>
        <w:rPr>
          <w:rFonts w:ascii="Helvetica" w:hAnsi="Helvetica"/>
          <w:b/>
          <w:bCs/>
          <w:color w:val="000000"/>
          <w:sz w:val="22"/>
          <w:lang w:val="ca-ES"/>
        </w:rPr>
      </w:pPr>
    </w:p>
    <w:p w14:paraId="3D87B0CB" w14:textId="77777777" w:rsidR="00EF60A5" w:rsidRDefault="00EF60A5" w:rsidP="0056412D">
      <w:pPr>
        <w:widowControl/>
        <w:spacing w:line="240" w:lineRule="auto"/>
        <w:jc w:val="left"/>
        <w:rPr>
          <w:rFonts w:ascii="Helvetica" w:hAnsi="Helvetica"/>
          <w:b/>
          <w:bCs/>
          <w:color w:val="000000"/>
          <w:kern w:val="0"/>
          <w:sz w:val="22"/>
          <w:szCs w:val="16"/>
          <w:lang w:val="ca-ES"/>
        </w:rPr>
        <w:sectPr w:rsidR="00EF60A5" w:rsidSect="000E1073">
          <w:pgSz w:w="15480" w:h="11340" w:orient="landscape" w:code="1"/>
          <w:pgMar w:top="720" w:right="1196" w:bottom="607" w:left="357" w:header="607" w:footer="74" w:gutter="0"/>
          <w:paperSrc w:first="261" w:other="261"/>
          <w:cols w:num="2" w:space="240"/>
          <w:docGrid w:linePitch="258"/>
        </w:sectPr>
      </w:pPr>
    </w:p>
    <w:p w14:paraId="4D228558" w14:textId="189C0952" w:rsidR="00BD6613" w:rsidRDefault="008F6A65"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t>9 APPENDIX</w:t>
      </w:r>
    </w:p>
    <w:p w14:paraId="40626BF7" w14:textId="5984340E" w:rsidR="00994379" w:rsidRPr="00994379" w:rsidRDefault="00BF6B3C" w:rsidP="0099437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76672" behindDoc="0" locked="0" layoutInCell="1" allowOverlap="1" wp14:anchorId="671EA20B" wp14:editId="643A1C77">
            <wp:simplePos x="0" y="0"/>
            <wp:positionH relativeFrom="margin">
              <wp:align>left</wp:align>
            </wp:positionH>
            <wp:positionV relativeFrom="paragraph">
              <wp:posOffset>501650</wp:posOffset>
            </wp:positionV>
            <wp:extent cx="2236470" cy="47244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o-Pays-login.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236470" cy="4724400"/>
                    </a:xfrm>
                    <a:prstGeom prst="rect">
                      <a:avLst/>
                    </a:prstGeom>
                  </pic:spPr>
                </pic:pic>
              </a:graphicData>
            </a:graphic>
          </wp:anchor>
        </w:drawing>
      </w:r>
      <w:r w:rsidR="00243FBA">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2DC24681">
            <wp:simplePos x="0" y="0"/>
            <wp:positionH relativeFrom="column">
              <wp:posOffset>4601845</wp:posOffset>
            </wp:positionH>
            <wp:positionV relativeFrom="paragraph">
              <wp:posOffset>504190</wp:posOffset>
            </wp:positionV>
            <wp:extent cx="2276475" cy="4723130"/>
            <wp:effectExtent l="0" t="0" r="9525"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76475" cy="472313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8720" behindDoc="0" locked="0" layoutInCell="1" allowOverlap="1" wp14:anchorId="0B6D7BD6" wp14:editId="1E849D50">
            <wp:simplePos x="0" y="0"/>
            <wp:positionH relativeFrom="column">
              <wp:posOffset>7002145</wp:posOffset>
            </wp:positionH>
            <wp:positionV relativeFrom="paragraph">
              <wp:posOffset>523240</wp:posOffset>
            </wp:positionV>
            <wp:extent cx="2145600" cy="4723200"/>
            <wp:effectExtent l="0" t="0" r="7620"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o-Pays-Expense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145600" cy="472320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4C9E11D3">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D96AC7">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sidR="00994379">
        <w:rPr>
          <w:rFonts w:ascii="Helvetica" w:hAnsi="Helvetica"/>
          <w:b/>
          <w:bCs/>
          <w:color w:val="000000"/>
          <w:sz w:val="22"/>
          <w:lang w:val="ca-ES"/>
        </w:rPr>
        <w:tab/>
      </w:r>
      <w:r w:rsidR="00765748">
        <w:rPr>
          <w:rFonts w:ascii="Helvetica" w:hAnsi="Helvetica"/>
          <w:b/>
          <w:bCs/>
          <w:color w:val="000000"/>
          <w:sz w:val="22"/>
          <w:lang w:val="ca-ES"/>
        </w:rPr>
        <w:tab/>
      </w:r>
      <w:r w:rsidR="00994379">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sidR="00994379">
        <w:rPr>
          <w:rFonts w:ascii="Helvetica" w:hAnsi="Helvetica"/>
          <w:b/>
          <w:bCs/>
          <w:color w:val="000000"/>
          <w:sz w:val="22"/>
          <w:lang w:val="ca-ES"/>
        </w:rPr>
        <w:t xml:space="preserve">       </w:t>
      </w:r>
      <w:r w:rsidR="00EF60A5">
        <w:rPr>
          <w:rFonts w:ascii="Helvetica" w:hAnsi="Helvetica"/>
          <w:b/>
          <w:bCs/>
          <w:color w:val="000000"/>
          <w:sz w:val="22"/>
          <w:lang w:val="ca-ES"/>
        </w:rPr>
        <w:t xml:space="preserve">                  </w:t>
      </w:r>
      <w:r>
        <w:rPr>
          <w:rFonts w:ascii="Helvetica" w:hAnsi="Helvetica"/>
          <w:b/>
          <w:bCs/>
          <w:color w:val="000000"/>
          <w:sz w:val="22"/>
          <w:lang w:val="ca-ES"/>
        </w:rPr>
        <w:t xml:space="preserve">         </w:t>
      </w:r>
      <w:r w:rsidR="00ED6CFF">
        <w:rPr>
          <w:rFonts w:ascii="Helvetica" w:hAnsi="Helvetica"/>
          <w:b/>
          <w:bCs/>
          <w:color w:val="000000"/>
          <w:sz w:val="22"/>
          <w:lang w:val="ca-ES"/>
        </w:rPr>
        <w:t>9.3 group members page                        9.4 group expenses page</w:t>
      </w:r>
    </w:p>
    <w:p w14:paraId="24ED741F" w14:textId="77777777" w:rsidR="00EF60A5" w:rsidRDefault="00EF60A5" w:rsidP="00994379">
      <w:pPr>
        <w:widowControl/>
        <w:spacing w:line="240" w:lineRule="auto"/>
        <w:jc w:val="left"/>
        <w:rPr>
          <w:rFonts w:ascii="Helvetica" w:hAnsi="Helvetica"/>
          <w:b/>
          <w:bCs/>
          <w:color w:val="000000"/>
          <w:kern w:val="0"/>
          <w:sz w:val="22"/>
          <w:szCs w:val="16"/>
          <w:lang w:val="ca-ES"/>
        </w:rPr>
      </w:pPr>
    </w:p>
    <w:p w14:paraId="333665CB" w14:textId="086EFD06" w:rsidR="00ED6CFF" w:rsidRDefault="00ED6CFF" w:rsidP="00994379">
      <w:pPr>
        <w:widowControl/>
        <w:spacing w:line="240" w:lineRule="auto"/>
        <w:jc w:val="left"/>
        <w:rPr>
          <w:rFonts w:ascii="Helvetica" w:hAnsi="Helvetica"/>
          <w:b/>
          <w:bCs/>
          <w:color w:val="000000"/>
          <w:kern w:val="0"/>
          <w:sz w:val="22"/>
          <w:szCs w:val="16"/>
          <w:lang w:val="ca-ES"/>
        </w:rPr>
        <w:sectPr w:rsidR="00ED6CFF" w:rsidSect="00EF60A5">
          <w:type w:val="continuous"/>
          <w:pgSz w:w="15480" w:h="11340" w:orient="landscape" w:code="1"/>
          <w:pgMar w:top="720" w:right="1196" w:bottom="607" w:left="357" w:header="607" w:footer="74" w:gutter="0"/>
          <w:paperSrc w:first="261" w:other="261"/>
          <w:cols w:space="240"/>
          <w:docGrid w:linePitch="258"/>
        </w:sectPr>
      </w:pPr>
    </w:p>
    <w:p w14:paraId="1AD4CB42" w14:textId="199639DC" w:rsidR="00994379" w:rsidRDefault="00994379" w:rsidP="00994379">
      <w:pPr>
        <w:widowControl/>
        <w:spacing w:line="240" w:lineRule="auto"/>
        <w:jc w:val="left"/>
        <w:rPr>
          <w:rFonts w:ascii="Helvetica" w:hAnsi="Helvetica"/>
          <w:b/>
          <w:bCs/>
          <w:color w:val="000000"/>
          <w:kern w:val="0"/>
          <w:sz w:val="22"/>
          <w:szCs w:val="16"/>
          <w:lang w:val="ca-ES"/>
        </w:rPr>
      </w:pPr>
    </w:p>
    <w:p w14:paraId="7086655C" w14:textId="77777777"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6E86FABE" w:rsidR="00A07C19" w:rsidRDefault="00A07C19" w:rsidP="0056412D">
      <w:pPr>
        <w:widowControl/>
        <w:spacing w:line="240" w:lineRule="auto"/>
        <w:jc w:val="left"/>
        <w:rPr>
          <w:rFonts w:ascii="Helvetica" w:hAnsi="Helvetica"/>
          <w:b/>
          <w:bCs/>
          <w:color w:val="000000"/>
          <w:kern w:val="0"/>
          <w:sz w:val="22"/>
          <w:szCs w:val="16"/>
          <w:lang w:val="ca-ES"/>
        </w:rPr>
      </w:pPr>
    </w:p>
    <w:p w14:paraId="4B4E357F" w14:textId="77777777" w:rsidR="00EF60A5" w:rsidRDefault="00EF60A5" w:rsidP="0056412D">
      <w:pPr>
        <w:widowControl/>
        <w:spacing w:line="240" w:lineRule="auto"/>
        <w:jc w:val="left"/>
        <w:rPr>
          <w:rFonts w:ascii="Helvetica" w:hAnsi="Helvetica"/>
          <w:b/>
          <w:bCs/>
          <w:color w:val="000000"/>
          <w:kern w:val="0"/>
          <w:sz w:val="22"/>
          <w:szCs w:val="16"/>
          <w:lang w:val="ca-ES"/>
        </w:rPr>
      </w:pPr>
    </w:p>
    <w:p w14:paraId="5A6A6244"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7A2CBE80" w14:textId="6A2A0F39" w:rsidR="008F6A65" w:rsidRDefault="008F6A65" w:rsidP="00A07C19">
      <w:pPr>
        <w:pStyle w:val="ReferenceHead"/>
        <w:jc w:val="left"/>
        <w:rPr>
          <w:rFonts w:ascii="Helvetica" w:hAnsi="Helvetica"/>
          <w:b/>
          <w:bCs/>
          <w:color w:val="000000"/>
          <w:sz w:val="22"/>
          <w:lang w:val="ca-ES"/>
        </w:rPr>
      </w:pPr>
    </w:p>
    <w:p w14:paraId="3E48C42A" w14:textId="2EF0A4CD"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r>
      <w:r w:rsidR="00EF60A5">
        <w:rPr>
          <w:rFonts w:ascii="Helvetica" w:hAnsi="Helvetica"/>
          <w:b/>
          <w:bCs/>
          <w:color w:val="000000"/>
          <w:sz w:val="22"/>
          <w:lang w:val="ca-ES"/>
        </w:rPr>
        <w:t xml:space="preserve">  </w:t>
      </w:r>
      <w:r w:rsidR="00A07C19">
        <w:rPr>
          <w:rFonts w:ascii="Helvetica" w:hAnsi="Helvetica"/>
          <w:b/>
          <w:bCs/>
          <w:color w:val="000000"/>
          <w:sz w:val="22"/>
          <w:lang w:val="ca-ES"/>
        </w:rPr>
        <w:t xml:space="preserve"> 9.6 group balance pie chart</w:t>
      </w:r>
    </w:p>
    <w:p w14:paraId="089A4399" w14:textId="332F9B9A"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AD5A00A">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72BEFF92" w14:textId="77777777" w:rsidR="00F24BCD" w:rsidRDefault="00F24BCD"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5D6FAC1" w14:textId="32B5DD18" w:rsidR="008F6A65" w:rsidRDefault="00EF60A5" w:rsidP="00EF60A5">
      <w:pPr>
        <w:pStyle w:val="ReferenceHead"/>
        <w:jc w:val="left"/>
        <w:rPr>
          <w:rFonts w:ascii="Helvetica" w:hAnsi="Helvetica"/>
          <w:b/>
          <w:bCs/>
          <w:color w:val="000000"/>
          <w:sz w:val="22"/>
          <w:lang w:val="ca-ES"/>
        </w:rPr>
      </w:pPr>
      <w:r>
        <w:rPr>
          <w:rFonts w:ascii="Helvetica" w:hAnsi="Helvetica"/>
          <w:b/>
          <w:bCs/>
          <w:color w:val="000000"/>
          <w:sz w:val="22"/>
          <w:lang w:val="ca-ES"/>
        </w:rPr>
        <w:t xml:space="preserve">             </w:t>
      </w:r>
    </w:p>
    <w:p w14:paraId="5CCAD0B3" w14:textId="6454EED1" w:rsidR="00EF60A5" w:rsidRDefault="008F6A65" w:rsidP="00EF60A5">
      <w:pPr>
        <w:pStyle w:val="ReferenceHead"/>
        <w:jc w:val="left"/>
        <w:rPr>
          <w:rFonts w:ascii="Helvetica" w:hAnsi="Helvetica"/>
          <w:b/>
          <w:bCs/>
          <w:color w:val="000000"/>
          <w:sz w:val="22"/>
          <w:lang w:val="ca-ES"/>
        </w:rPr>
      </w:pPr>
      <w:r>
        <w:rPr>
          <w:rFonts w:ascii="Helvetica" w:hAnsi="Helvetica"/>
          <w:b/>
          <w:bCs/>
          <w:color w:val="000000"/>
          <w:sz w:val="22"/>
          <w:lang w:val="ca-ES"/>
        </w:rPr>
        <w:t xml:space="preserve">        </w:t>
      </w:r>
      <w:r w:rsidR="00B917B5">
        <w:rPr>
          <w:rFonts w:ascii="Helvetica" w:hAnsi="Helvetica"/>
          <w:b/>
          <w:bCs/>
          <w:color w:val="000000"/>
          <w:sz w:val="22"/>
          <w:lang w:val="ca-ES"/>
        </w:rPr>
        <w:t xml:space="preserve">  </w:t>
      </w:r>
      <w:r>
        <w:rPr>
          <w:rFonts w:ascii="Helvetica" w:hAnsi="Helvetica"/>
          <w:b/>
          <w:bCs/>
          <w:color w:val="000000"/>
          <w:sz w:val="22"/>
          <w:lang w:val="ca-ES"/>
        </w:rPr>
        <w:t xml:space="preserve"> </w:t>
      </w:r>
      <w:r w:rsidR="00EF60A5">
        <w:rPr>
          <w:rFonts w:ascii="Helvetica" w:hAnsi="Helvetica"/>
          <w:b/>
          <w:bCs/>
          <w:color w:val="000000"/>
          <w:sz w:val="22"/>
          <w:lang w:val="ca-ES"/>
        </w:rPr>
        <w:t xml:space="preserve">9.7 app user profile                        </w:t>
      </w:r>
      <w:r w:rsidR="00B917B5">
        <w:rPr>
          <w:rFonts w:ascii="Helvetica" w:hAnsi="Helvetica"/>
          <w:b/>
          <w:bCs/>
          <w:color w:val="000000"/>
          <w:sz w:val="22"/>
          <w:lang w:val="ca-ES"/>
        </w:rPr>
        <w:t xml:space="preserve">      </w:t>
      </w:r>
      <w:r w:rsidR="00EF60A5">
        <w:rPr>
          <w:rFonts w:ascii="Helvetica" w:hAnsi="Helvetica"/>
          <w:b/>
          <w:bCs/>
          <w:color w:val="000000"/>
          <w:sz w:val="22"/>
          <w:lang w:val="ca-ES"/>
        </w:rPr>
        <w:t>9.8</w:t>
      </w:r>
      <w:r w:rsidR="00EF60A5" w:rsidRPr="007738A2">
        <w:rPr>
          <w:rFonts w:ascii="Helvetica" w:hAnsi="Helvetica"/>
          <w:b/>
          <w:bCs/>
          <w:color w:val="000000"/>
          <w:sz w:val="22"/>
          <w:lang w:val="ca-ES"/>
        </w:rPr>
        <w:t xml:space="preserve">. </w:t>
      </w:r>
      <w:r w:rsidR="00EF60A5">
        <w:rPr>
          <w:rFonts w:ascii="Helvetica" w:hAnsi="Helvetica"/>
          <w:b/>
          <w:bCs/>
          <w:color w:val="000000"/>
          <w:sz w:val="22"/>
          <w:lang w:val="ca-ES"/>
        </w:rPr>
        <w:t>app  user register</w:t>
      </w:r>
    </w:p>
    <w:p w14:paraId="55E8787E" w14:textId="60EF1334" w:rsidR="00740F9F" w:rsidRDefault="00DA60AE" w:rsidP="00BD6613">
      <w:pPr>
        <w:pStyle w:val="ReferenceHead"/>
        <w:jc w:val="left"/>
        <w:rPr>
          <w:rFonts w:ascii="Helvetica" w:hAnsi="Helvetica"/>
          <w:b/>
          <w:bCs/>
          <w:color w:val="000000"/>
          <w:sz w:val="22"/>
          <w:lang w:val="ca-ES"/>
        </w:rPr>
      </w:pPr>
      <w:r>
        <w:rPr>
          <w:noProof/>
        </w:rPr>
        <w:drawing>
          <wp:anchor distT="0" distB="0" distL="114300" distR="114300" simplePos="0" relativeHeight="251688960" behindDoc="0" locked="0" layoutInCell="1" allowOverlap="1" wp14:anchorId="076A8CBE" wp14:editId="5374D0F1">
            <wp:simplePos x="0" y="0"/>
            <wp:positionH relativeFrom="page">
              <wp:posOffset>7686675</wp:posOffset>
            </wp:positionH>
            <wp:positionV relativeFrom="paragraph">
              <wp:posOffset>71120</wp:posOffset>
            </wp:positionV>
            <wp:extent cx="2095500" cy="465391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095500" cy="4653915"/>
                    </a:xfrm>
                    <a:prstGeom prst="rect">
                      <a:avLst/>
                    </a:prstGeom>
                  </pic:spPr>
                </pic:pic>
              </a:graphicData>
            </a:graphic>
            <wp14:sizeRelH relativeFrom="margin">
              <wp14:pctWidth>0</wp14:pctWidth>
            </wp14:sizeRelH>
          </wp:anchor>
        </w:drawing>
      </w:r>
      <w:r w:rsidR="00B917B5">
        <w:rPr>
          <w:noProof/>
        </w:rPr>
        <w:drawing>
          <wp:anchor distT="0" distB="0" distL="114300" distR="114300" simplePos="0" relativeHeight="251687936" behindDoc="0" locked="0" layoutInCell="1" allowOverlap="1" wp14:anchorId="4C2046DE" wp14:editId="5A95E8DC">
            <wp:simplePos x="0" y="0"/>
            <wp:positionH relativeFrom="column">
              <wp:posOffset>152400</wp:posOffset>
            </wp:positionH>
            <wp:positionV relativeFrom="paragraph">
              <wp:posOffset>99695</wp:posOffset>
            </wp:positionV>
            <wp:extent cx="2285365" cy="4476750"/>
            <wp:effectExtent l="0" t="0" r="63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85365" cy="4476750"/>
                    </a:xfrm>
                    <a:prstGeom prst="rect">
                      <a:avLst/>
                    </a:prstGeom>
                  </pic:spPr>
                </pic:pic>
              </a:graphicData>
            </a:graphic>
            <wp14:sizeRelV relativeFrom="margin">
              <wp14:pctHeight>0</wp14:pctHeight>
            </wp14:sizeRelV>
          </wp:anchor>
        </w:drawing>
      </w:r>
    </w:p>
    <w:p w14:paraId="526354A9" w14:textId="741C568A" w:rsidR="00740F9F" w:rsidRDefault="00740F9F" w:rsidP="00BD6613">
      <w:pPr>
        <w:pStyle w:val="ReferenceHead"/>
        <w:jc w:val="left"/>
        <w:rPr>
          <w:rFonts w:ascii="Helvetica" w:hAnsi="Helvetica"/>
          <w:b/>
          <w:bCs/>
          <w:color w:val="000000"/>
          <w:sz w:val="22"/>
          <w:lang w:val="ca-ES"/>
        </w:rPr>
      </w:pPr>
    </w:p>
    <w:p w14:paraId="66DF7C21" w14:textId="2F1233A2" w:rsidR="00BF6B3C" w:rsidRDefault="00BF6B3C" w:rsidP="00BD6613">
      <w:pPr>
        <w:pStyle w:val="ReferenceHead"/>
        <w:jc w:val="left"/>
        <w:rPr>
          <w:rFonts w:ascii="Helvetica" w:hAnsi="Helvetica"/>
          <w:b/>
          <w:bCs/>
          <w:color w:val="000000"/>
          <w:sz w:val="22"/>
          <w:lang w:val="ca-ES"/>
        </w:rPr>
      </w:pPr>
    </w:p>
    <w:p w14:paraId="608406C0" w14:textId="6CE12015" w:rsidR="00BF6B3C" w:rsidRDefault="00BF6B3C" w:rsidP="00BD6613">
      <w:pPr>
        <w:pStyle w:val="ReferenceHead"/>
        <w:jc w:val="left"/>
        <w:rPr>
          <w:rFonts w:ascii="Helvetica" w:hAnsi="Helvetica"/>
          <w:b/>
          <w:bCs/>
          <w:color w:val="000000"/>
          <w:sz w:val="22"/>
          <w:lang w:val="ca-ES"/>
        </w:rPr>
      </w:pPr>
    </w:p>
    <w:p w14:paraId="62D0160F" w14:textId="3082A354" w:rsidR="00BF6B3C" w:rsidRDefault="00BF6B3C" w:rsidP="00BD6613">
      <w:pPr>
        <w:pStyle w:val="ReferenceHead"/>
        <w:jc w:val="left"/>
        <w:rPr>
          <w:rFonts w:ascii="Helvetica" w:hAnsi="Helvetica"/>
          <w:b/>
          <w:bCs/>
          <w:color w:val="000000"/>
          <w:sz w:val="22"/>
          <w:lang w:val="ca-ES"/>
        </w:rPr>
      </w:pPr>
    </w:p>
    <w:p w14:paraId="4DCF3935" w14:textId="21D28F3B" w:rsidR="00BF6B3C" w:rsidRDefault="00BF6B3C" w:rsidP="00BD6613">
      <w:pPr>
        <w:pStyle w:val="ReferenceHead"/>
        <w:jc w:val="left"/>
        <w:rPr>
          <w:rFonts w:ascii="Helvetica" w:hAnsi="Helvetica"/>
          <w:b/>
          <w:bCs/>
          <w:color w:val="000000"/>
          <w:sz w:val="22"/>
          <w:lang w:val="ca-ES"/>
        </w:rPr>
      </w:pPr>
    </w:p>
    <w:p w14:paraId="25CD9045" w14:textId="219D19D8" w:rsidR="00BF6B3C" w:rsidRDefault="00BF6B3C" w:rsidP="00BD6613">
      <w:pPr>
        <w:pStyle w:val="ReferenceHead"/>
        <w:jc w:val="left"/>
        <w:rPr>
          <w:rFonts w:ascii="Helvetica" w:hAnsi="Helvetica"/>
          <w:b/>
          <w:bCs/>
          <w:color w:val="000000"/>
          <w:sz w:val="22"/>
          <w:lang w:val="ca-ES"/>
        </w:rPr>
      </w:pPr>
    </w:p>
    <w:p w14:paraId="415BC507" w14:textId="6DF69811" w:rsidR="00BF6B3C" w:rsidRDefault="00BF6B3C" w:rsidP="00BD6613">
      <w:pPr>
        <w:pStyle w:val="ReferenceHead"/>
        <w:jc w:val="left"/>
        <w:rPr>
          <w:rFonts w:ascii="Helvetica" w:hAnsi="Helvetica"/>
          <w:b/>
          <w:bCs/>
          <w:color w:val="000000"/>
          <w:sz w:val="22"/>
          <w:lang w:val="ca-ES"/>
        </w:rPr>
      </w:pPr>
    </w:p>
    <w:p w14:paraId="0C4EF654" w14:textId="101B2300" w:rsidR="00BF6B3C" w:rsidRDefault="00BF6B3C" w:rsidP="00BD6613">
      <w:pPr>
        <w:pStyle w:val="ReferenceHead"/>
        <w:jc w:val="left"/>
        <w:rPr>
          <w:rFonts w:ascii="Helvetica" w:hAnsi="Helvetica"/>
          <w:b/>
          <w:bCs/>
          <w:color w:val="000000"/>
          <w:sz w:val="22"/>
          <w:lang w:val="ca-ES"/>
        </w:rPr>
      </w:pPr>
    </w:p>
    <w:p w14:paraId="341A89D8" w14:textId="4662824A" w:rsidR="00BF6B3C" w:rsidRDefault="00BF6B3C" w:rsidP="00BD6613">
      <w:pPr>
        <w:pStyle w:val="ReferenceHead"/>
        <w:jc w:val="left"/>
        <w:rPr>
          <w:rFonts w:ascii="Helvetica" w:hAnsi="Helvetica"/>
          <w:b/>
          <w:bCs/>
          <w:color w:val="000000"/>
          <w:sz w:val="22"/>
          <w:lang w:val="ca-ES"/>
        </w:rPr>
      </w:pPr>
    </w:p>
    <w:p w14:paraId="646C786D" w14:textId="6644D353" w:rsidR="00BF6B3C" w:rsidRDefault="00BF6B3C" w:rsidP="00BD6613">
      <w:pPr>
        <w:pStyle w:val="ReferenceHead"/>
        <w:jc w:val="left"/>
        <w:rPr>
          <w:rFonts w:ascii="Helvetica" w:hAnsi="Helvetica"/>
          <w:b/>
          <w:bCs/>
          <w:color w:val="000000"/>
          <w:sz w:val="22"/>
          <w:lang w:val="ca-ES"/>
        </w:rPr>
      </w:pPr>
    </w:p>
    <w:p w14:paraId="41EC48E8" w14:textId="4973120D" w:rsidR="00BF6B3C" w:rsidRDefault="00BF6B3C" w:rsidP="00BD6613">
      <w:pPr>
        <w:pStyle w:val="ReferenceHead"/>
        <w:jc w:val="left"/>
        <w:rPr>
          <w:rFonts w:ascii="Helvetica" w:hAnsi="Helvetica"/>
          <w:b/>
          <w:bCs/>
          <w:color w:val="000000"/>
          <w:sz w:val="22"/>
          <w:lang w:val="ca-ES"/>
        </w:rPr>
      </w:pPr>
    </w:p>
    <w:p w14:paraId="14505730" w14:textId="77777777" w:rsidR="00BF6B3C" w:rsidRDefault="00BF6B3C" w:rsidP="0056412D">
      <w:pPr>
        <w:widowControl/>
        <w:spacing w:line="240" w:lineRule="auto"/>
        <w:jc w:val="left"/>
        <w:rPr>
          <w:rFonts w:ascii="Helvetica" w:hAnsi="Helvetica"/>
          <w:b/>
          <w:bCs/>
          <w:smallCaps/>
          <w:color w:val="000000"/>
          <w:kern w:val="28"/>
          <w:sz w:val="22"/>
          <w:lang w:val="ca-ES"/>
        </w:rPr>
      </w:pPr>
    </w:p>
    <w:p w14:paraId="4D287713" w14:textId="77777777" w:rsidR="00F24BCD" w:rsidRDefault="00F24BCD" w:rsidP="0056412D">
      <w:pPr>
        <w:widowControl/>
        <w:spacing w:line="240" w:lineRule="auto"/>
        <w:jc w:val="left"/>
        <w:rPr>
          <w:rFonts w:ascii="Helvetica" w:hAnsi="Helvetica"/>
          <w:b/>
          <w:bCs/>
          <w:color w:val="000000"/>
          <w:kern w:val="0"/>
          <w:sz w:val="22"/>
          <w:szCs w:val="16"/>
          <w:lang w:val="ca-ES"/>
        </w:rPr>
      </w:pPr>
    </w:p>
    <w:p w14:paraId="0447E869" w14:textId="3A90E8EA" w:rsidR="00F24BCD" w:rsidRDefault="00F24BCD" w:rsidP="0056412D">
      <w:pPr>
        <w:widowControl/>
        <w:spacing w:line="240" w:lineRule="auto"/>
        <w:jc w:val="left"/>
        <w:rPr>
          <w:rFonts w:ascii="Helvetica" w:hAnsi="Helvetica"/>
          <w:b/>
          <w:bCs/>
          <w:color w:val="000000"/>
          <w:kern w:val="0"/>
          <w:sz w:val="22"/>
          <w:szCs w:val="16"/>
          <w:lang w:val="ca-ES"/>
        </w:rPr>
      </w:pPr>
    </w:p>
    <w:p w14:paraId="398A6B18" w14:textId="3165F69F" w:rsidR="00F24BCD" w:rsidRDefault="00F24BCD" w:rsidP="0056412D">
      <w:pPr>
        <w:widowControl/>
        <w:spacing w:line="240" w:lineRule="auto"/>
        <w:jc w:val="left"/>
        <w:rPr>
          <w:rFonts w:ascii="Helvetica" w:hAnsi="Helvetica"/>
          <w:b/>
          <w:bCs/>
          <w:color w:val="000000"/>
          <w:kern w:val="0"/>
          <w:sz w:val="22"/>
          <w:szCs w:val="16"/>
          <w:lang w:val="ca-ES"/>
        </w:rPr>
      </w:pPr>
    </w:p>
    <w:p w14:paraId="1638BB2A" w14:textId="77777777" w:rsidR="00F24BCD" w:rsidRDefault="00F24BCD" w:rsidP="0056412D">
      <w:pPr>
        <w:widowControl/>
        <w:spacing w:line="240" w:lineRule="auto"/>
        <w:jc w:val="left"/>
        <w:rPr>
          <w:rFonts w:ascii="Helvetica" w:hAnsi="Helvetica"/>
          <w:b/>
          <w:bCs/>
          <w:color w:val="000000"/>
          <w:kern w:val="0"/>
          <w:sz w:val="22"/>
          <w:szCs w:val="16"/>
          <w:lang w:val="ca-ES"/>
        </w:rPr>
      </w:pPr>
    </w:p>
    <w:p w14:paraId="1F28D6C5" w14:textId="77777777" w:rsidR="00F24BCD" w:rsidRDefault="00F24BCD" w:rsidP="0056412D">
      <w:pPr>
        <w:widowControl/>
        <w:spacing w:line="240" w:lineRule="auto"/>
        <w:jc w:val="left"/>
        <w:rPr>
          <w:rFonts w:ascii="Helvetica" w:hAnsi="Helvetica"/>
          <w:b/>
          <w:bCs/>
          <w:color w:val="000000"/>
          <w:kern w:val="0"/>
          <w:sz w:val="22"/>
          <w:szCs w:val="16"/>
          <w:lang w:val="ca-ES"/>
        </w:rPr>
      </w:pPr>
    </w:p>
    <w:p w14:paraId="064AC2C4" w14:textId="77777777" w:rsidR="00F24BCD" w:rsidRDefault="00F24BCD" w:rsidP="0056412D">
      <w:pPr>
        <w:widowControl/>
        <w:spacing w:line="240" w:lineRule="auto"/>
        <w:jc w:val="left"/>
        <w:rPr>
          <w:rFonts w:ascii="Helvetica" w:hAnsi="Helvetica"/>
          <w:b/>
          <w:bCs/>
          <w:color w:val="000000"/>
          <w:kern w:val="0"/>
          <w:sz w:val="22"/>
          <w:szCs w:val="16"/>
          <w:lang w:val="ca-ES"/>
        </w:rPr>
      </w:pPr>
    </w:p>
    <w:p w14:paraId="16C00FA1" w14:textId="77777777" w:rsidR="00F24BCD" w:rsidRDefault="00F24BCD" w:rsidP="0056412D">
      <w:pPr>
        <w:widowControl/>
        <w:spacing w:line="240" w:lineRule="auto"/>
        <w:jc w:val="left"/>
        <w:rPr>
          <w:rFonts w:ascii="Helvetica" w:hAnsi="Helvetica"/>
          <w:b/>
          <w:bCs/>
          <w:color w:val="000000"/>
          <w:kern w:val="0"/>
          <w:sz w:val="22"/>
          <w:szCs w:val="16"/>
          <w:lang w:val="ca-ES"/>
        </w:rPr>
      </w:pPr>
      <w:bookmarkStart w:id="0" w:name="_GoBack"/>
      <w:bookmarkEnd w:id="0"/>
    </w:p>
    <w:p w14:paraId="491C33E2" w14:textId="77777777" w:rsidR="00F24BCD" w:rsidRDefault="00F24BCD" w:rsidP="0056412D">
      <w:pPr>
        <w:widowControl/>
        <w:spacing w:line="240" w:lineRule="auto"/>
        <w:jc w:val="left"/>
        <w:rPr>
          <w:rFonts w:ascii="Helvetica" w:hAnsi="Helvetica"/>
          <w:b/>
          <w:bCs/>
          <w:color w:val="000000"/>
          <w:kern w:val="0"/>
          <w:sz w:val="22"/>
          <w:szCs w:val="16"/>
          <w:lang w:val="ca-ES"/>
        </w:rPr>
      </w:pPr>
    </w:p>
    <w:p w14:paraId="30AE2EC2" w14:textId="77777777" w:rsidR="00F24BCD" w:rsidRDefault="00F24BCD" w:rsidP="0056412D">
      <w:pPr>
        <w:widowControl/>
        <w:spacing w:line="240" w:lineRule="auto"/>
        <w:jc w:val="left"/>
        <w:rPr>
          <w:rFonts w:ascii="Helvetica" w:hAnsi="Helvetica"/>
          <w:b/>
          <w:bCs/>
          <w:color w:val="000000"/>
          <w:kern w:val="0"/>
          <w:sz w:val="22"/>
          <w:szCs w:val="16"/>
          <w:lang w:val="ca-ES"/>
        </w:rPr>
      </w:pPr>
    </w:p>
    <w:p w14:paraId="52E06872" w14:textId="77777777" w:rsidR="00F24BCD" w:rsidRDefault="00F24BCD" w:rsidP="0056412D">
      <w:pPr>
        <w:widowControl/>
        <w:spacing w:line="240" w:lineRule="auto"/>
        <w:jc w:val="left"/>
        <w:rPr>
          <w:rFonts w:ascii="Helvetica" w:hAnsi="Helvetica"/>
          <w:b/>
          <w:bCs/>
          <w:color w:val="000000"/>
          <w:kern w:val="0"/>
          <w:sz w:val="22"/>
          <w:szCs w:val="16"/>
          <w:lang w:val="ca-ES"/>
        </w:rPr>
      </w:pPr>
    </w:p>
    <w:p w14:paraId="47B3BDE5" w14:textId="0F49D93F" w:rsidR="00096114" w:rsidRDefault="00096114"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br w:type="page"/>
      </w:r>
    </w:p>
    <w:p w14:paraId="5588E69D" w14:textId="206A0B00"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560BBE89" w:rsidR="00A150DF" w:rsidRDefault="00A06D16" w:rsidP="00226288">
      <w:pPr>
        <w:pStyle w:val="ReferenceHead"/>
        <w:jc w:val="left"/>
        <w:rPr>
          <w:rFonts w:ascii="Helvetica" w:hAnsi="Helvetica"/>
          <w:b/>
          <w:bCs/>
          <w:color w:val="000000"/>
          <w:sz w:val="22"/>
          <w:lang w:val="ca-ES"/>
        </w:rPr>
      </w:pPr>
      <w:r w:rsidRPr="000D400A">
        <w:rPr>
          <w:noProof/>
        </w:rPr>
        <w:drawing>
          <wp:anchor distT="0" distB="0" distL="114300" distR="114300" simplePos="0" relativeHeight="251686912" behindDoc="0" locked="0" layoutInCell="1" allowOverlap="1" wp14:anchorId="3FFA838E" wp14:editId="504A9215">
            <wp:simplePos x="0" y="0"/>
            <wp:positionH relativeFrom="margin">
              <wp:align>right</wp:align>
            </wp:positionH>
            <wp:positionV relativeFrom="paragraph">
              <wp:posOffset>520700</wp:posOffset>
            </wp:positionV>
            <wp:extent cx="8677275" cy="405765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47">
                      <a:extLst>
                        <a:ext uri="{28A0092B-C50C-407E-A947-70E740481C1C}">
                          <a14:useLocalDpi xmlns:a14="http://schemas.microsoft.com/office/drawing/2010/main" val="0"/>
                        </a:ext>
                      </a:extLst>
                    </a:blip>
                    <a:stretch>
                      <a:fillRect/>
                    </a:stretch>
                  </pic:blipFill>
                  <pic:spPr>
                    <a:xfrm>
                      <a:off x="0" y="0"/>
                      <a:ext cx="8677275" cy="4057650"/>
                    </a:xfrm>
                    <a:prstGeom prst="rect">
                      <a:avLst/>
                    </a:prstGeom>
                  </pic:spPr>
                </pic:pic>
              </a:graphicData>
            </a:graphic>
            <wp14:sizeRelH relativeFrom="margin">
              <wp14:pctWidth>0</wp14:pctWidth>
            </wp14:sizeRelH>
            <wp14:sizeRelV relativeFrom="margin">
              <wp14:pctHeight>0</wp14:pctHeight>
            </wp14:sizeRelV>
          </wp:anchor>
        </w:drawing>
      </w:r>
      <w:r w:rsidR="00A150DF">
        <w:rPr>
          <w:rFonts w:ascii="Helvetica" w:hAnsi="Helvetica"/>
          <w:b/>
          <w:bCs/>
          <w:color w:val="000000"/>
          <w:sz w:val="22"/>
          <w:lang w:val="ca-ES"/>
        </w:rPr>
        <w:t>9.9 gantt diagram</w:t>
      </w:r>
    </w:p>
    <w:p w14:paraId="30FB840A" w14:textId="7F0E4DBD"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p>
    <w:p w14:paraId="3C05520B" w14:textId="4D69EE1D" w:rsidR="0098507D" w:rsidRDefault="0098507D" w:rsidP="004F2346">
      <w:pPr>
        <w:pStyle w:val="References"/>
        <w:rPr>
          <w:rFonts w:ascii="Palatino Linotype" w:hAnsi="Palatino Linotype"/>
          <w:color w:val="000000"/>
          <w:spacing w:val="-6"/>
          <w:lang w:val="ca-ES"/>
        </w:rPr>
      </w:pPr>
    </w:p>
    <w:p w14:paraId="33295291" w14:textId="4DB1BB60"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1C0A64B" w:rsidR="0098507D" w:rsidRDefault="0098507D" w:rsidP="004F2346">
      <w:pPr>
        <w:pStyle w:val="References"/>
        <w:rPr>
          <w:rFonts w:ascii="Palatino Linotype" w:hAnsi="Palatino Linotype"/>
          <w:color w:val="000000"/>
          <w:spacing w:val="-6"/>
          <w:lang w:val="ca-ES"/>
        </w:rPr>
      </w:pPr>
    </w:p>
    <w:p w14:paraId="70764439" w14:textId="4009E10E" w:rsidR="0098507D" w:rsidRDefault="0098507D" w:rsidP="004F2346">
      <w:pPr>
        <w:pStyle w:val="References"/>
        <w:rPr>
          <w:rFonts w:ascii="Palatino Linotype" w:hAnsi="Palatino Linotype"/>
          <w:color w:val="000000"/>
          <w:spacing w:val="-6"/>
          <w:lang w:val="ca-ES"/>
        </w:rPr>
      </w:pPr>
    </w:p>
    <w:p w14:paraId="04242776" w14:textId="01D5D8FC"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F60A5">
      <w:type w:val="continuous"/>
      <w:pgSz w:w="15480" w:h="11340" w:orient="landscape" w:code="1"/>
      <w:pgMar w:top="720" w:right="1196" w:bottom="607" w:left="357" w:header="607" w:footer="74" w:gutter="0"/>
      <w:paperSrc w:first="261" w:other="261"/>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FB35" w14:textId="77777777" w:rsidR="00850BE5" w:rsidRDefault="00850BE5">
      <w:r>
        <w:separator/>
      </w:r>
    </w:p>
  </w:endnote>
  <w:endnote w:type="continuationSeparator" w:id="0">
    <w:p w14:paraId="03FA3B3F" w14:textId="77777777" w:rsidR="00850BE5" w:rsidRDefault="00850BE5">
      <w:r>
        <w:continuationSeparator/>
      </w:r>
    </w:p>
  </w:endnote>
  <w:endnote w:type="continuationNotice" w:id="1">
    <w:p w14:paraId="1EA49B87" w14:textId="77777777" w:rsidR="00850BE5" w:rsidRDefault="00850B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A6E7A" w14:textId="77777777" w:rsidR="00850BE5" w:rsidRDefault="00850BE5">
      <w:pPr>
        <w:pStyle w:val="TABLEROW"/>
        <w:jc w:val="left"/>
        <w:rPr>
          <w:position w:val="12"/>
          <w:sz w:val="20"/>
        </w:rPr>
      </w:pPr>
    </w:p>
  </w:footnote>
  <w:footnote w:type="continuationSeparator" w:id="0">
    <w:p w14:paraId="651B98BA" w14:textId="77777777" w:rsidR="00850BE5" w:rsidRDefault="00850BE5">
      <w:r>
        <w:continuationSeparator/>
      </w:r>
    </w:p>
  </w:footnote>
  <w:footnote w:type="continuationNotice" w:id="1">
    <w:p w14:paraId="2E4B9A4D" w14:textId="77777777" w:rsidR="00850BE5" w:rsidRDefault="00850BE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3A3DC2" w:rsidRPr="007738A2" w:rsidRDefault="003A3DC2">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2DB318DA" w:rsidR="003A3DC2" w:rsidRDefault="00781BF0">
    <w:pPr>
      <w:pStyle w:val="Header"/>
      <w:tabs>
        <w:tab w:val="clear" w:pos="10200"/>
        <w:tab w:val="right" w:pos="10320"/>
      </w:tabs>
      <w:spacing w:line="180" w:lineRule="exact"/>
    </w:pPr>
    <w:r>
      <w:t>Rafael G</w:t>
    </w:r>
    <w:r w:rsidR="0065014C">
      <w:t>o</w:t>
    </w:r>
    <w:r>
      <w:t>mez P</w:t>
    </w:r>
    <w:r w:rsidR="0065014C">
      <w:t>e</w:t>
    </w:r>
    <w:r>
      <w:t>rez</w:t>
    </w:r>
    <w:r w:rsidR="003A3DC2">
      <w:t xml:space="preserve">: </w:t>
    </w:r>
    <w:r>
      <w:t>WhoPays</w:t>
    </w:r>
    <w:r w:rsidR="003A3DC2">
      <w:tab/>
    </w:r>
    <w:r w:rsidR="003A3DC2">
      <w:rPr>
        <w:i/>
        <w:caps w:val="0"/>
        <w:vanish/>
      </w:rPr>
      <w:t>odd page</w:t>
    </w:r>
    <w:r w:rsidR="003A3DC2">
      <w:rPr>
        <w:caps w:val="0"/>
        <w:vanish/>
      </w:rPr>
      <w:t xml:space="preserve">    </w:t>
    </w:r>
    <w:r w:rsidR="003A3DC2">
      <w:rPr>
        <w:noProof/>
      </w:rPr>
      <w:fldChar w:fldCharType="begin"/>
    </w:r>
    <w:r w:rsidR="003A3DC2">
      <w:rPr>
        <w:noProof/>
      </w:rPr>
      <w:instrText>PAGE</w:instrText>
    </w:r>
    <w:r w:rsidR="003A3DC2">
      <w:rPr>
        <w:noProof/>
      </w:rPr>
      <w:fldChar w:fldCharType="separate"/>
    </w:r>
    <w:r w:rsidR="003A3DC2">
      <w:rPr>
        <w:noProof/>
      </w:rPr>
      <w:t>3</w:t>
    </w:r>
    <w:r w:rsidR="003A3DC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327D"/>
    <w:rsid w:val="00016CC3"/>
    <w:rsid w:val="0002157A"/>
    <w:rsid w:val="00026AD2"/>
    <w:rsid w:val="000378F0"/>
    <w:rsid w:val="00062AD3"/>
    <w:rsid w:val="000939B0"/>
    <w:rsid w:val="00096114"/>
    <w:rsid w:val="00097334"/>
    <w:rsid w:val="000A1B2E"/>
    <w:rsid w:val="000D1035"/>
    <w:rsid w:val="000E1073"/>
    <w:rsid w:val="000F5F70"/>
    <w:rsid w:val="00102F49"/>
    <w:rsid w:val="0010598D"/>
    <w:rsid w:val="001144D3"/>
    <w:rsid w:val="00135C64"/>
    <w:rsid w:val="00144CE2"/>
    <w:rsid w:val="00160E39"/>
    <w:rsid w:val="001768D3"/>
    <w:rsid w:val="00177B9E"/>
    <w:rsid w:val="00177DE4"/>
    <w:rsid w:val="00195640"/>
    <w:rsid w:val="001A6889"/>
    <w:rsid w:val="001A7517"/>
    <w:rsid w:val="001B394E"/>
    <w:rsid w:val="001C2A6D"/>
    <w:rsid w:val="001E21FE"/>
    <w:rsid w:val="001E3EB0"/>
    <w:rsid w:val="001E4C0A"/>
    <w:rsid w:val="00202809"/>
    <w:rsid w:val="00204C97"/>
    <w:rsid w:val="00226288"/>
    <w:rsid w:val="00235027"/>
    <w:rsid w:val="00235391"/>
    <w:rsid w:val="00243FBA"/>
    <w:rsid w:val="00247719"/>
    <w:rsid w:val="00250A46"/>
    <w:rsid w:val="002522DF"/>
    <w:rsid w:val="0027695E"/>
    <w:rsid w:val="002778A4"/>
    <w:rsid w:val="00277DBD"/>
    <w:rsid w:val="00282830"/>
    <w:rsid w:val="002919EA"/>
    <w:rsid w:val="0029227C"/>
    <w:rsid w:val="002A1721"/>
    <w:rsid w:val="002A2398"/>
    <w:rsid w:val="002A7A4C"/>
    <w:rsid w:val="002B46AE"/>
    <w:rsid w:val="002B51D3"/>
    <w:rsid w:val="002C193A"/>
    <w:rsid w:val="002C1F79"/>
    <w:rsid w:val="002C30D3"/>
    <w:rsid w:val="002C4E28"/>
    <w:rsid w:val="002D46B5"/>
    <w:rsid w:val="002E799D"/>
    <w:rsid w:val="002F1F09"/>
    <w:rsid w:val="002F6D1F"/>
    <w:rsid w:val="002F6FA1"/>
    <w:rsid w:val="00304A81"/>
    <w:rsid w:val="003104D6"/>
    <w:rsid w:val="003125E1"/>
    <w:rsid w:val="00320BA0"/>
    <w:rsid w:val="0032315F"/>
    <w:rsid w:val="003401BF"/>
    <w:rsid w:val="003410C8"/>
    <w:rsid w:val="00351489"/>
    <w:rsid w:val="00366EAA"/>
    <w:rsid w:val="0036707C"/>
    <w:rsid w:val="00370473"/>
    <w:rsid w:val="003802CE"/>
    <w:rsid w:val="003A3DC2"/>
    <w:rsid w:val="003A732F"/>
    <w:rsid w:val="003B2158"/>
    <w:rsid w:val="003C6523"/>
    <w:rsid w:val="003E149B"/>
    <w:rsid w:val="003E4169"/>
    <w:rsid w:val="003E5533"/>
    <w:rsid w:val="003E6A92"/>
    <w:rsid w:val="003F228F"/>
    <w:rsid w:val="003F229B"/>
    <w:rsid w:val="00404C55"/>
    <w:rsid w:val="00413377"/>
    <w:rsid w:val="00421A63"/>
    <w:rsid w:val="00431D48"/>
    <w:rsid w:val="00434293"/>
    <w:rsid w:val="0043773F"/>
    <w:rsid w:val="00445048"/>
    <w:rsid w:val="00451CD8"/>
    <w:rsid w:val="00452420"/>
    <w:rsid w:val="004750F7"/>
    <w:rsid w:val="00481389"/>
    <w:rsid w:val="0049012B"/>
    <w:rsid w:val="0049256E"/>
    <w:rsid w:val="004935CA"/>
    <w:rsid w:val="004955EC"/>
    <w:rsid w:val="004B692B"/>
    <w:rsid w:val="004C64B1"/>
    <w:rsid w:val="004F2346"/>
    <w:rsid w:val="004F6271"/>
    <w:rsid w:val="00504B50"/>
    <w:rsid w:val="00530970"/>
    <w:rsid w:val="00533F41"/>
    <w:rsid w:val="005348DB"/>
    <w:rsid w:val="00534DB6"/>
    <w:rsid w:val="00537DEA"/>
    <w:rsid w:val="0054665F"/>
    <w:rsid w:val="005540B7"/>
    <w:rsid w:val="00560271"/>
    <w:rsid w:val="0056412D"/>
    <w:rsid w:val="0056714D"/>
    <w:rsid w:val="005B061E"/>
    <w:rsid w:val="005B0BB6"/>
    <w:rsid w:val="005C2137"/>
    <w:rsid w:val="005C764D"/>
    <w:rsid w:val="005D5DB7"/>
    <w:rsid w:val="005E1968"/>
    <w:rsid w:val="005E7E7A"/>
    <w:rsid w:val="005E7F21"/>
    <w:rsid w:val="006013FC"/>
    <w:rsid w:val="00606F3B"/>
    <w:rsid w:val="00613FEE"/>
    <w:rsid w:val="0062115A"/>
    <w:rsid w:val="006219BF"/>
    <w:rsid w:val="006320F7"/>
    <w:rsid w:val="00632D02"/>
    <w:rsid w:val="0065014C"/>
    <w:rsid w:val="0065111A"/>
    <w:rsid w:val="006536FB"/>
    <w:rsid w:val="00654D50"/>
    <w:rsid w:val="00656705"/>
    <w:rsid w:val="00681065"/>
    <w:rsid w:val="00682368"/>
    <w:rsid w:val="00683950"/>
    <w:rsid w:val="0069136E"/>
    <w:rsid w:val="0069250A"/>
    <w:rsid w:val="00700973"/>
    <w:rsid w:val="007025D4"/>
    <w:rsid w:val="00702727"/>
    <w:rsid w:val="0070677B"/>
    <w:rsid w:val="0071239C"/>
    <w:rsid w:val="00715D22"/>
    <w:rsid w:val="00724F19"/>
    <w:rsid w:val="0073341A"/>
    <w:rsid w:val="0073389D"/>
    <w:rsid w:val="00733FEE"/>
    <w:rsid w:val="0073587B"/>
    <w:rsid w:val="007362F0"/>
    <w:rsid w:val="00740F9F"/>
    <w:rsid w:val="0074172D"/>
    <w:rsid w:val="00750883"/>
    <w:rsid w:val="00751E6C"/>
    <w:rsid w:val="00753F24"/>
    <w:rsid w:val="0075683C"/>
    <w:rsid w:val="00761949"/>
    <w:rsid w:val="007626B7"/>
    <w:rsid w:val="00765748"/>
    <w:rsid w:val="0076694F"/>
    <w:rsid w:val="007738A2"/>
    <w:rsid w:val="00775376"/>
    <w:rsid w:val="00781BF0"/>
    <w:rsid w:val="007B1407"/>
    <w:rsid w:val="007B2728"/>
    <w:rsid w:val="007B3FD4"/>
    <w:rsid w:val="007B4442"/>
    <w:rsid w:val="007E4B6D"/>
    <w:rsid w:val="007F1162"/>
    <w:rsid w:val="007F53F7"/>
    <w:rsid w:val="00804E1B"/>
    <w:rsid w:val="00841FE6"/>
    <w:rsid w:val="00850BE5"/>
    <w:rsid w:val="00850C4C"/>
    <w:rsid w:val="00857421"/>
    <w:rsid w:val="008627F3"/>
    <w:rsid w:val="00872678"/>
    <w:rsid w:val="00881538"/>
    <w:rsid w:val="0088299F"/>
    <w:rsid w:val="00887762"/>
    <w:rsid w:val="00887B20"/>
    <w:rsid w:val="00891C65"/>
    <w:rsid w:val="00897BA9"/>
    <w:rsid w:val="008A44CE"/>
    <w:rsid w:val="008A6659"/>
    <w:rsid w:val="008B3CE5"/>
    <w:rsid w:val="008E29BD"/>
    <w:rsid w:val="008F6A65"/>
    <w:rsid w:val="008F794B"/>
    <w:rsid w:val="0090599B"/>
    <w:rsid w:val="00910915"/>
    <w:rsid w:val="00916D64"/>
    <w:rsid w:val="00935C5C"/>
    <w:rsid w:val="0095368C"/>
    <w:rsid w:val="00954F4A"/>
    <w:rsid w:val="00957E0E"/>
    <w:rsid w:val="0096115D"/>
    <w:rsid w:val="00970741"/>
    <w:rsid w:val="009747DB"/>
    <w:rsid w:val="00974B9D"/>
    <w:rsid w:val="00981DD1"/>
    <w:rsid w:val="009848F6"/>
    <w:rsid w:val="0098507D"/>
    <w:rsid w:val="009862E6"/>
    <w:rsid w:val="00994379"/>
    <w:rsid w:val="009A5808"/>
    <w:rsid w:val="009A76B1"/>
    <w:rsid w:val="009A7A84"/>
    <w:rsid w:val="009B03EB"/>
    <w:rsid w:val="009C3BC6"/>
    <w:rsid w:val="009E5CBF"/>
    <w:rsid w:val="009F0072"/>
    <w:rsid w:val="009F07F9"/>
    <w:rsid w:val="009F5BF0"/>
    <w:rsid w:val="00A03382"/>
    <w:rsid w:val="00A062C4"/>
    <w:rsid w:val="00A06D16"/>
    <w:rsid w:val="00A07C19"/>
    <w:rsid w:val="00A13D0A"/>
    <w:rsid w:val="00A150DF"/>
    <w:rsid w:val="00A20838"/>
    <w:rsid w:val="00A211B7"/>
    <w:rsid w:val="00A23285"/>
    <w:rsid w:val="00A312DE"/>
    <w:rsid w:val="00A45938"/>
    <w:rsid w:val="00A464B7"/>
    <w:rsid w:val="00A4671D"/>
    <w:rsid w:val="00A503E8"/>
    <w:rsid w:val="00A64BC2"/>
    <w:rsid w:val="00A64EB7"/>
    <w:rsid w:val="00A65CE1"/>
    <w:rsid w:val="00A6613F"/>
    <w:rsid w:val="00A6626B"/>
    <w:rsid w:val="00A76BBC"/>
    <w:rsid w:val="00A81224"/>
    <w:rsid w:val="00A91AE8"/>
    <w:rsid w:val="00AA5503"/>
    <w:rsid w:val="00AB633F"/>
    <w:rsid w:val="00AC4565"/>
    <w:rsid w:val="00AC5514"/>
    <w:rsid w:val="00AE0A48"/>
    <w:rsid w:val="00AF7D2A"/>
    <w:rsid w:val="00B01521"/>
    <w:rsid w:val="00B0758F"/>
    <w:rsid w:val="00B136EA"/>
    <w:rsid w:val="00B22313"/>
    <w:rsid w:val="00B23D4B"/>
    <w:rsid w:val="00B41416"/>
    <w:rsid w:val="00B42097"/>
    <w:rsid w:val="00B47062"/>
    <w:rsid w:val="00B51ADD"/>
    <w:rsid w:val="00B538EB"/>
    <w:rsid w:val="00B61C99"/>
    <w:rsid w:val="00B63633"/>
    <w:rsid w:val="00B65D43"/>
    <w:rsid w:val="00B848DD"/>
    <w:rsid w:val="00B917B5"/>
    <w:rsid w:val="00B9355F"/>
    <w:rsid w:val="00BA677A"/>
    <w:rsid w:val="00BB5146"/>
    <w:rsid w:val="00BB56B0"/>
    <w:rsid w:val="00BC2A9A"/>
    <w:rsid w:val="00BD2194"/>
    <w:rsid w:val="00BD342B"/>
    <w:rsid w:val="00BD5AF3"/>
    <w:rsid w:val="00BD6613"/>
    <w:rsid w:val="00BE684C"/>
    <w:rsid w:val="00BE79A8"/>
    <w:rsid w:val="00BF046C"/>
    <w:rsid w:val="00BF6B3C"/>
    <w:rsid w:val="00C0175C"/>
    <w:rsid w:val="00C03C35"/>
    <w:rsid w:val="00C14737"/>
    <w:rsid w:val="00C43FDB"/>
    <w:rsid w:val="00C46C48"/>
    <w:rsid w:val="00C47267"/>
    <w:rsid w:val="00C477CC"/>
    <w:rsid w:val="00C551C9"/>
    <w:rsid w:val="00C601E1"/>
    <w:rsid w:val="00C74C00"/>
    <w:rsid w:val="00C77E0C"/>
    <w:rsid w:val="00C83998"/>
    <w:rsid w:val="00C95DB5"/>
    <w:rsid w:val="00CA0534"/>
    <w:rsid w:val="00CB5675"/>
    <w:rsid w:val="00CB5BA8"/>
    <w:rsid w:val="00CD0CEB"/>
    <w:rsid w:val="00CE24F0"/>
    <w:rsid w:val="00CE6A2A"/>
    <w:rsid w:val="00CF3307"/>
    <w:rsid w:val="00CF429C"/>
    <w:rsid w:val="00D03E03"/>
    <w:rsid w:val="00D13F9B"/>
    <w:rsid w:val="00D165CB"/>
    <w:rsid w:val="00D25224"/>
    <w:rsid w:val="00D27F14"/>
    <w:rsid w:val="00D42637"/>
    <w:rsid w:val="00D45F17"/>
    <w:rsid w:val="00D546C6"/>
    <w:rsid w:val="00D8142E"/>
    <w:rsid w:val="00D96813"/>
    <w:rsid w:val="00D96AC7"/>
    <w:rsid w:val="00DA60AE"/>
    <w:rsid w:val="00DB11A7"/>
    <w:rsid w:val="00DB1B63"/>
    <w:rsid w:val="00DC436A"/>
    <w:rsid w:val="00DC6A12"/>
    <w:rsid w:val="00DD3B3D"/>
    <w:rsid w:val="00DE2722"/>
    <w:rsid w:val="00E12007"/>
    <w:rsid w:val="00E12B17"/>
    <w:rsid w:val="00E21152"/>
    <w:rsid w:val="00E21B1A"/>
    <w:rsid w:val="00E22104"/>
    <w:rsid w:val="00E2264A"/>
    <w:rsid w:val="00E30AF9"/>
    <w:rsid w:val="00E30F85"/>
    <w:rsid w:val="00E31571"/>
    <w:rsid w:val="00E36264"/>
    <w:rsid w:val="00E4796E"/>
    <w:rsid w:val="00E564A9"/>
    <w:rsid w:val="00E725AD"/>
    <w:rsid w:val="00E81394"/>
    <w:rsid w:val="00E8421F"/>
    <w:rsid w:val="00EA5443"/>
    <w:rsid w:val="00EC5AE2"/>
    <w:rsid w:val="00EC5C30"/>
    <w:rsid w:val="00ED6CFF"/>
    <w:rsid w:val="00ED7457"/>
    <w:rsid w:val="00EF60A5"/>
    <w:rsid w:val="00F029F3"/>
    <w:rsid w:val="00F13E29"/>
    <w:rsid w:val="00F2276B"/>
    <w:rsid w:val="00F24BCD"/>
    <w:rsid w:val="00F2507F"/>
    <w:rsid w:val="00F27B3B"/>
    <w:rsid w:val="00F63011"/>
    <w:rsid w:val="00F65269"/>
    <w:rsid w:val="00F74E19"/>
    <w:rsid w:val="00F829AC"/>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91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3.jp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docker.com/get-started" TargetMode="External"/><Relationship Id="rId42" Type="http://schemas.openxmlformats.org/officeDocument/2006/relationships/image" Target="media/image26.jpg"/><Relationship Id="rId47"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docker.com/get-started" TargetMode="External"/><Relationship Id="rId38" Type="http://schemas.openxmlformats.org/officeDocument/2006/relationships/hyperlink" Target="https://site.mockito.org/" TargetMode="External"/><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onicframework.com/docs" TargetMode="External"/><Relationship Id="rId37" Type="http://schemas.openxmlformats.org/officeDocument/2006/relationships/hyperlink" Target="https://gist.github.com/staltz/868e7e9bc2a7b8c1f754" TargetMode="External"/><Relationship Id="rId40" Type="http://schemas.openxmlformats.org/officeDocument/2006/relationships/image" Target="media/image24.jp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dictosaltrabajo.com/2012/07/25/active-mq/"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2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javatpoint.com/jms-tutorial" TargetMode="External"/><Relationship Id="rId43" Type="http://schemas.openxmlformats.org/officeDocument/2006/relationships/image" Target="media/image27.jpg"/><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7FAFA-DB8E-4B80-BF51-D6E794EF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343</TotalTime>
  <Pages>13</Pages>
  <Words>5525</Words>
  <Characters>30391</Characters>
  <Application>Microsoft Office Word</Application>
  <DocSecurity>0</DocSecurity>
  <Lines>253</Lines>
  <Paragraphs>71</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35845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73</cp:revision>
  <cp:lastPrinted>2019-06-17T03:17:00Z</cp:lastPrinted>
  <dcterms:created xsi:type="dcterms:W3CDTF">2019-06-27T17:35:00Z</dcterms:created>
  <dcterms:modified xsi:type="dcterms:W3CDTF">2019-06-28T17:29:00Z</dcterms:modified>
</cp:coreProperties>
</file>